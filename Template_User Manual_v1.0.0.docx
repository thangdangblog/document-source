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98"/>
        <w:gridCol w:w="7218"/>
      </w:tblGrid>
      <w:tr w:rsidR="007E5316" w:rsidRPr="00690D67" w:rsidTr="00690D67">
        <w:trPr>
          <w:trHeight w:val="1790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7E5316" w:rsidRPr="00690D67" w:rsidRDefault="00B452C2" w:rsidP="00690D67">
            <w:pPr>
              <w:ind w:left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933450" cy="895350"/>
                  <wp:effectExtent l="19050" t="0" r="0" b="0"/>
                  <wp:docPr id="1" name="Picture 1" descr="logo-CT-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-CT-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8" w:type="dxa"/>
            <w:tcBorders>
              <w:top w:val="nil"/>
              <w:left w:val="nil"/>
              <w:bottom w:val="nil"/>
              <w:right w:val="nil"/>
            </w:tcBorders>
          </w:tcPr>
          <w:p w:rsidR="007E5316" w:rsidRPr="004E5FD8" w:rsidRDefault="007E5316" w:rsidP="00690D67">
            <w:pPr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5FD8">
              <w:rPr>
                <w:rFonts w:ascii="Times New Roman" w:hAnsi="Times New Roman"/>
                <w:bCs/>
                <w:sz w:val="24"/>
                <w:szCs w:val="24"/>
              </w:rPr>
              <w:t>Công ty Cổ phần Viễn thông Tin học Bưu điện (CT - IN)</w:t>
            </w:r>
            <w:r w:rsidRPr="004E5FD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E5316" w:rsidRPr="004E5FD8" w:rsidRDefault="007E5316" w:rsidP="00690D67">
            <w:pPr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5FD8">
              <w:rPr>
                <w:rFonts w:ascii="Times New Roman" w:hAnsi="Times New Roman"/>
                <w:sz w:val="24"/>
                <w:szCs w:val="24"/>
              </w:rPr>
              <w:t xml:space="preserve">Trụ sở: 158/2 Hồng Mai , Hai Bà Trưng, Hà Nội </w:t>
            </w:r>
          </w:p>
          <w:p w:rsidR="007E5316" w:rsidRPr="004E5FD8" w:rsidRDefault="007E5316" w:rsidP="00690D67">
            <w:pPr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5FD8">
              <w:rPr>
                <w:rFonts w:ascii="Times New Roman" w:hAnsi="Times New Roman"/>
                <w:sz w:val="24"/>
                <w:szCs w:val="24"/>
              </w:rPr>
              <w:t>Tel: (84 4) 3863 4597  Fax: (84 4) 3863 0227</w:t>
            </w:r>
          </w:p>
          <w:p w:rsidR="007E5316" w:rsidRPr="007E5316" w:rsidRDefault="007E5316" w:rsidP="00690D67">
            <w:pPr>
              <w:spacing w:line="240" w:lineRule="auto"/>
              <w:ind w:left="0"/>
              <w:jc w:val="both"/>
            </w:pPr>
            <w:r w:rsidRPr="004E5FD8">
              <w:rPr>
                <w:rFonts w:ascii="Times New Roman" w:hAnsi="Times New Roman"/>
                <w:sz w:val="24"/>
                <w:szCs w:val="24"/>
              </w:rPr>
              <w:t xml:space="preserve">Website: </w:t>
            </w:r>
            <w:hyperlink r:id="rId8" w:history="1">
              <w:r w:rsidRPr="004E5FD8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http://www.ct-in.com.vn</w:t>
              </w:r>
            </w:hyperlink>
            <w:r w:rsidRPr="007E5316">
              <w:t xml:space="preserve"> </w:t>
            </w:r>
          </w:p>
        </w:tc>
      </w:tr>
    </w:tbl>
    <w:p w:rsidR="007E5316" w:rsidRDefault="007E5316" w:rsidP="00872220">
      <w:pPr>
        <w:ind w:left="0"/>
        <w:rPr>
          <w:b/>
        </w:rPr>
      </w:pPr>
    </w:p>
    <w:p w:rsidR="00CD50C6" w:rsidRDefault="00CD50C6" w:rsidP="00872220">
      <w:pPr>
        <w:ind w:left="0"/>
        <w:rPr>
          <w:b/>
        </w:rPr>
      </w:pPr>
    </w:p>
    <w:p w:rsidR="007E5316" w:rsidRDefault="007E5316" w:rsidP="00872220">
      <w:pPr>
        <w:ind w:left="0"/>
      </w:pPr>
    </w:p>
    <w:p w:rsidR="00CD50C6" w:rsidRDefault="00CD50C6">
      <w:pPr>
        <w:jc w:val="center"/>
      </w:pPr>
    </w:p>
    <w:p w:rsidR="00CD50C6" w:rsidRDefault="00CD50C6"/>
    <w:p w:rsidR="00CD50C6" w:rsidRPr="00F11006" w:rsidRDefault="000D4B10">
      <w:pPr>
        <w:spacing w:before="240"/>
        <w:ind w:left="0"/>
        <w:jc w:val="center"/>
        <w:rPr>
          <w:rFonts w:ascii="Times New Roman" w:hAnsi="Times New Roman"/>
          <w:b/>
          <w:color w:val="365F91"/>
          <w:spacing w:val="30"/>
          <w:sz w:val="48"/>
          <w:szCs w:val="48"/>
          <w:lang w:val="vi-VN"/>
        </w:rPr>
      </w:pPr>
      <w:r>
        <w:rPr>
          <w:rFonts w:ascii="Times New Roman" w:hAnsi="Times New Roman"/>
          <w:b/>
          <w:color w:val="365F91"/>
          <w:spacing w:val="30"/>
          <w:sz w:val="48"/>
          <w:szCs w:val="48"/>
        </w:rPr>
        <w:t>&lt;TÊN HỆ THỐNG&gt;</w:t>
      </w:r>
      <w:r w:rsidR="00C847C7" w:rsidRPr="00F11006">
        <w:rPr>
          <w:rFonts w:ascii="Times New Roman" w:hAnsi="Times New Roman"/>
          <w:b/>
          <w:color w:val="365F91"/>
          <w:spacing w:val="30"/>
          <w:sz w:val="48"/>
          <w:szCs w:val="48"/>
        </w:rPr>
        <w:t xml:space="preserve"> </w:t>
      </w:r>
    </w:p>
    <w:p w:rsidR="00CD50C6" w:rsidRPr="00F11006" w:rsidRDefault="000D4B10" w:rsidP="00627067">
      <w:pPr>
        <w:spacing w:before="240"/>
        <w:ind w:left="0"/>
        <w:jc w:val="center"/>
        <w:rPr>
          <w:rFonts w:ascii="Times New Roman" w:hAnsi="Times New Roman"/>
          <w:b/>
          <w:i/>
          <w:color w:val="365F91"/>
          <w:spacing w:val="30"/>
          <w:sz w:val="56"/>
          <w:szCs w:val="56"/>
        </w:rPr>
      </w:pPr>
      <w:r>
        <w:rPr>
          <w:rFonts w:ascii="Times New Roman" w:hAnsi="Times New Roman"/>
          <w:b/>
          <w:i/>
          <w:color w:val="365F91"/>
          <w:spacing w:val="30"/>
          <w:sz w:val="56"/>
          <w:szCs w:val="56"/>
        </w:rPr>
        <w:t>HƯỚNG DẪN SỬ DỤNG</w:t>
      </w:r>
    </w:p>
    <w:p w:rsidR="00CD50C6" w:rsidRDefault="00CD50C6"/>
    <w:p w:rsidR="00CD50C6" w:rsidRDefault="00CD50C6"/>
    <w:p w:rsidR="00CD50C6" w:rsidRDefault="00CD50C6"/>
    <w:tbl>
      <w:tblPr>
        <w:tblW w:w="0" w:type="auto"/>
        <w:jc w:val="center"/>
        <w:tblInd w:w="1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ayout w:type="fixed"/>
        <w:tblLook w:val="0000"/>
      </w:tblPr>
      <w:tblGrid>
        <w:gridCol w:w="2121"/>
        <w:gridCol w:w="3221"/>
      </w:tblGrid>
      <w:tr w:rsidR="00CD50C6" w:rsidTr="00E8248D">
        <w:trPr>
          <w:jc w:val="center"/>
        </w:trPr>
        <w:tc>
          <w:tcPr>
            <w:tcW w:w="2121" w:type="dxa"/>
            <w:shd w:val="clear" w:color="auto" w:fill="C6D9F1"/>
          </w:tcPr>
          <w:p w:rsidR="00CD50C6" w:rsidRPr="004E5FD8" w:rsidRDefault="0034617A" w:rsidP="000D4B10">
            <w:pPr>
              <w:pStyle w:val="HeadingLv1"/>
              <w:rPr>
                <w:rFonts w:ascii="Times New Roman" w:hAnsi="Times New Roman"/>
                <w:sz w:val="24"/>
              </w:rPr>
            </w:pPr>
            <w:r w:rsidRPr="004E5FD8">
              <w:rPr>
                <w:rFonts w:ascii="Times New Roman" w:hAnsi="Times New Roman"/>
                <w:sz w:val="24"/>
              </w:rPr>
              <w:t>Mã</w:t>
            </w:r>
            <w:r w:rsidR="00B452C2">
              <w:rPr>
                <w:rFonts w:ascii="Times New Roman" w:hAnsi="Times New Roman"/>
                <w:sz w:val="24"/>
              </w:rPr>
              <w:t xml:space="preserve"> </w:t>
            </w:r>
            <w:r w:rsidR="000D4B10">
              <w:rPr>
                <w:rFonts w:ascii="Times New Roman" w:hAnsi="Times New Roman"/>
                <w:sz w:val="24"/>
              </w:rPr>
              <w:t>dự án</w:t>
            </w:r>
          </w:p>
        </w:tc>
        <w:tc>
          <w:tcPr>
            <w:tcW w:w="3221" w:type="dxa"/>
            <w:shd w:val="clear" w:color="auto" w:fill="C6D9F1"/>
          </w:tcPr>
          <w:p w:rsidR="00CD50C6" w:rsidRPr="004E5FD8" w:rsidRDefault="000D4B10" w:rsidP="00B452C2">
            <w:pPr>
              <w:pStyle w:val="HeadingLv2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&lt;Mã dự án&gt;</w:t>
            </w:r>
          </w:p>
        </w:tc>
      </w:tr>
      <w:tr w:rsidR="00CD50C6" w:rsidTr="00E8248D">
        <w:trPr>
          <w:jc w:val="center"/>
        </w:trPr>
        <w:tc>
          <w:tcPr>
            <w:tcW w:w="2121" w:type="dxa"/>
            <w:shd w:val="clear" w:color="auto" w:fill="C6D9F1"/>
          </w:tcPr>
          <w:p w:rsidR="00CD50C6" w:rsidRPr="004E5FD8" w:rsidRDefault="0034617A" w:rsidP="00F11006">
            <w:pPr>
              <w:pStyle w:val="HeadingLv1"/>
              <w:rPr>
                <w:rFonts w:ascii="Times New Roman" w:hAnsi="Times New Roman"/>
                <w:sz w:val="24"/>
              </w:rPr>
            </w:pPr>
            <w:r w:rsidRPr="004E5FD8">
              <w:rPr>
                <w:rFonts w:ascii="Times New Roman" w:hAnsi="Times New Roman"/>
                <w:sz w:val="24"/>
              </w:rPr>
              <w:t>Phiên bản</w:t>
            </w:r>
          </w:p>
        </w:tc>
        <w:tc>
          <w:tcPr>
            <w:tcW w:w="3221" w:type="dxa"/>
            <w:shd w:val="clear" w:color="auto" w:fill="C6D9F1"/>
          </w:tcPr>
          <w:p w:rsidR="00CD50C6" w:rsidRPr="004E5FD8" w:rsidRDefault="000D4B10" w:rsidP="00C63C4D">
            <w:pPr>
              <w:pStyle w:val="HeadingLv2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vx/x/x</w:t>
            </w:r>
          </w:p>
        </w:tc>
      </w:tr>
      <w:tr w:rsidR="00CD50C6" w:rsidTr="00E8248D">
        <w:trPr>
          <w:jc w:val="center"/>
        </w:trPr>
        <w:tc>
          <w:tcPr>
            <w:tcW w:w="2121" w:type="dxa"/>
            <w:shd w:val="clear" w:color="auto" w:fill="C6D9F1"/>
          </w:tcPr>
          <w:p w:rsidR="00CD50C6" w:rsidRPr="004E5FD8" w:rsidRDefault="0034617A" w:rsidP="00F11006">
            <w:pPr>
              <w:pStyle w:val="HeadingLv1"/>
              <w:rPr>
                <w:rFonts w:ascii="Times New Roman" w:hAnsi="Times New Roman"/>
                <w:sz w:val="24"/>
              </w:rPr>
            </w:pPr>
            <w:r w:rsidRPr="004E5FD8">
              <w:rPr>
                <w:rFonts w:ascii="Times New Roman" w:hAnsi="Times New Roman"/>
                <w:sz w:val="24"/>
              </w:rPr>
              <w:t>Ngày</w:t>
            </w:r>
          </w:p>
        </w:tc>
        <w:tc>
          <w:tcPr>
            <w:tcW w:w="3221" w:type="dxa"/>
            <w:shd w:val="clear" w:color="auto" w:fill="C6D9F1"/>
          </w:tcPr>
          <w:p w:rsidR="00CD50C6" w:rsidRPr="004E5FD8" w:rsidRDefault="000D4B10" w:rsidP="00F11006">
            <w:pPr>
              <w:pStyle w:val="HeadingLv2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dd/mm/yyyy</w:t>
            </w:r>
          </w:p>
        </w:tc>
      </w:tr>
    </w:tbl>
    <w:p w:rsidR="00CD50C6" w:rsidRDefault="00CD50C6">
      <w:pPr>
        <w:jc w:val="center"/>
      </w:pPr>
    </w:p>
    <w:p w:rsidR="00CD50C6" w:rsidRDefault="00CD50C6">
      <w:pPr>
        <w:jc w:val="center"/>
      </w:pPr>
    </w:p>
    <w:p w:rsidR="00CD50C6" w:rsidRDefault="00CD50C6">
      <w:pPr>
        <w:jc w:val="center"/>
      </w:pPr>
    </w:p>
    <w:p w:rsidR="00CD50C6" w:rsidRDefault="00CD50C6">
      <w:pPr>
        <w:jc w:val="center"/>
      </w:pPr>
    </w:p>
    <w:p w:rsidR="00CD50C6" w:rsidRDefault="00CD50C6">
      <w:pPr>
        <w:jc w:val="center"/>
      </w:pPr>
    </w:p>
    <w:p w:rsidR="00CD50C6" w:rsidRDefault="00CD50C6">
      <w:pPr>
        <w:jc w:val="center"/>
      </w:pPr>
    </w:p>
    <w:p w:rsidR="00CD50C6" w:rsidRDefault="00CD50C6" w:rsidP="00F11006">
      <w:pPr>
        <w:ind w:left="0"/>
      </w:pPr>
    </w:p>
    <w:p w:rsidR="000D4B10" w:rsidRPr="000D4B10" w:rsidRDefault="000D4B10" w:rsidP="000D4B10">
      <w:pPr>
        <w:jc w:val="center"/>
        <w:rPr>
          <w:b/>
        </w:rPr>
      </w:pPr>
      <w:r w:rsidRPr="000D4B10">
        <w:rPr>
          <w:b/>
        </w:rPr>
        <w:t>&lt;Nơi, ngày làm tài liệu&gt;</w:t>
      </w:r>
      <w:r w:rsidRPr="000D4B10">
        <w:rPr>
          <w:b/>
        </w:rPr>
        <w:br w:type="page"/>
      </w:r>
    </w:p>
    <w:p w:rsidR="00F67F6F" w:rsidRPr="00A9422D" w:rsidRDefault="00F67F6F" w:rsidP="00F67F6F">
      <w:pPr>
        <w:pStyle w:val="NormalH"/>
        <w:spacing w:before="360" w:after="240" w:line="240" w:lineRule="auto"/>
        <w:ind w:left="0"/>
        <w:rPr>
          <w:rFonts w:cs="Arial"/>
          <w:b/>
          <w:caps/>
          <w:color w:val="003300"/>
          <w:sz w:val="24"/>
        </w:rPr>
      </w:pPr>
      <w:r>
        <w:rPr>
          <w:rFonts w:cs="Arial"/>
          <w:b/>
          <w:caps/>
          <w:color w:val="003300"/>
          <w:sz w:val="24"/>
        </w:rPr>
        <w:lastRenderedPageBreak/>
        <w:t>NỘI DUNG SỬA ĐỔI</w:t>
      </w:r>
    </w:p>
    <w:p w:rsidR="00F67F6F" w:rsidRDefault="00F67F6F" w:rsidP="00F67F6F">
      <w:pPr>
        <w:ind w:left="0"/>
      </w:pPr>
      <w:r>
        <w:t>*M- Mới S – Sửa X - Xóa</w:t>
      </w:r>
    </w:p>
    <w:tbl>
      <w:tblPr>
        <w:tblW w:w="9000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900"/>
        <w:gridCol w:w="1890"/>
        <w:gridCol w:w="636"/>
        <w:gridCol w:w="2514"/>
        <w:gridCol w:w="1530"/>
        <w:gridCol w:w="1530"/>
      </w:tblGrid>
      <w:tr w:rsidR="00D40439" w:rsidRPr="00E8248D" w:rsidTr="00E8248D">
        <w:tc>
          <w:tcPr>
            <w:tcW w:w="900" w:type="dxa"/>
            <w:shd w:val="clear" w:color="auto" w:fill="C6D9F1"/>
          </w:tcPr>
          <w:p w:rsidR="00F11006" w:rsidRPr="00E8248D" w:rsidRDefault="00F11006" w:rsidP="00F11006">
            <w:pPr>
              <w:pStyle w:val="HeadingLv1"/>
              <w:jc w:val="center"/>
              <w:rPr>
                <w:rFonts w:ascii="Arial" w:hAnsi="Arial" w:cs="Arial"/>
                <w:color w:val="auto"/>
              </w:rPr>
            </w:pPr>
            <w:r w:rsidRPr="00E8248D">
              <w:rPr>
                <w:rFonts w:ascii="Arial" w:hAnsi="Arial" w:cs="Arial"/>
                <w:color w:val="auto"/>
              </w:rPr>
              <w:t>Ngày</w:t>
            </w:r>
          </w:p>
        </w:tc>
        <w:tc>
          <w:tcPr>
            <w:tcW w:w="1890" w:type="dxa"/>
            <w:shd w:val="clear" w:color="auto" w:fill="C6D9F1"/>
          </w:tcPr>
          <w:p w:rsidR="00F11006" w:rsidRPr="00E8248D" w:rsidRDefault="00F11006" w:rsidP="00F11006">
            <w:pPr>
              <w:pStyle w:val="HeadingLv1"/>
              <w:jc w:val="center"/>
              <w:rPr>
                <w:rFonts w:ascii="Arial" w:hAnsi="Arial" w:cs="Arial"/>
                <w:color w:val="auto"/>
              </w:rPr>
            </w:pPr>
            <w:r w:rsidRPr="00E8248D">
              <w:rPr>
                <w:rFonts w:ascii="Arial" w:hAnsi="Arial" w:cs="Arial"/>
                <w:color w:val="auto"/>
              </w:rPr>
              <w:t>Mục sửa đổi</w:t>
            </w:r>
          </w:p>
        </w:tc>
        <w:tc>
          <w:tcPr>
            <w:tcW w:w="636" w:type="dxa"/>
            <w:shd w:val="clear" w:color="auto" w:fill="C6D9F1"/>
          </w:tcPr>
          <w:p w:rsidR="00F11006" w:rsidRPr="00E8248D" w:rsidRDefault="00F11006" w:rsidP="00F11006">
            <w:pPr>
              <w:pStyle w:val="HeadingLv1"/>
              <w:jc w:val="center"/>
              <w:rPr>
                <w:rFonts w:ascii="Arial" w:hAnsi="Arial" w:cs="Arial"/>
                <w:color w:val="auto"/>
              </w:rPr>
            </w:pPr>
            <w:r w:rsidRPr="00E8248D">
              <w:rPr>
                <w:rFonts w:ascii="Arial" w:hAnsi="Arial" w:cs="Arial"/>
                <w:color w:val="auto"/>
              </w:rPr>
              <w:t>M*</w:t>
            </w:r>
            <w:r w:rsidRPr="00E8248D">
              <w:rPr>
                <w:rFonts w:ascii="Arial" w:hAnsi="Arial" w:cs="Arial"/>
                <w:color w:val="auto"/>
              </w:rPr>
              <w:br/>
              <w:t>S, X</w:t>
            </w:r>
          </w:p>
        </w:tc>
        <w:tc>
          <w:tcPr>
            <w:tcW w:w="2514" w:type="dxa"/>
            <w:shd w:val="clear" w:color="auto" w:fill="C6D9F1"/>
          </w:tcPr>
          <w:p w:rsidR="00F11006" w:rsidRPr="00E8248D" w:rsidRDefault="00F11006" w:rsidP="00F11006">
            <w:pPr>
              <w:pStyle w:val="HeadingLv1"/>
              <w:jc w:val="center"/>
              <w:rPr>
                <w:rFonts w:ascii="Arial" w:hAnsi="Arial" w:cs="Arial"/>
                <w:color w:val="auto"/>
              </w:rPr>
            </w:pPr>
            <w:r w:rsidRPr="00E8248D">
              <w:rPr>
                <w:rFonts w:ascii="Arial" w:hAnsi="Arial" w:cs="Arial"/>
                <w:color w:val="auto"/>
              </w:rPr>
              <w:t>Nội dung sửa đổi</w:t>
            </w:r>
          </w:p>
        </w:tc>
        <w:tc>
          <w:tcPr>
            <w:tcW w:w="1530" w:type="dxa"/>
            <w:shd w:val="clear" w:color="auto" w:fill="C6D9F1"/>
          </w:tcPr>
          <w:p w:rsidR="00F11006" w:rsidRPr="00E8248D" w:rsidRDefault="00F11006" w:rsidP="00F11006">
            <w:pPr>
              <w:pStyle w:val="HeadingLv1"/>
              <w:jc w:val="center"/>
              <w:rPr>
                <w:rFonts w:ascii="Arial" w:hAnsi="Arial" w:cs="Arial"/>
                <w:color w:val="auto"/>
              </w:rPr>
            </w:pPr>
            <w:r w:rsidRPr="00E8248D">
              <w:rPr>
                <w:rFonts w:ascii="Arial" w:hAnsi="Arial" w:cs="Arial"/>
                <w:color w:val="auto"/>
              </w:rPr>
              <w:t>Người sửa đổi</w:t>
            </w:r>
          </w:p>
        </w:tc>
        <w:tc>
          <w:tcPr>
            <w:tcW w:w="1530" w:type="dxa"/>
            <w:shd w:val="clear" w:color="auto" w:fill="C6D9F1"/>
          </w:tcPr>
          <w:p w:rsidR="00F11006" w:rsidRPr="00E8248D" w:rsidRDefault="00F11006" w:rsidP="00F11006">
            <w:pPr>
              <w:pStyle w:val="HeadingLv1"/>
              <w:jc w:val="center"/>
              <w:rPr>
                <w:rFonts w:ascii="Arial" w:hAnsi="Arial" w:cs="Arial"/>
                <w:color w:val="auto"/>
              </w:rPr>
            </w:pPr>
            <w:r w:rsidRPr="00E8248D">
              <w:rPr>
                <w:rFonts w:ascii="Arial" w:hAnsi="Arial" w:cs="Arial"/>
                <w:color w:val="auto"/>
              </w:rPr>
              <w:t>Lần sửa đổi</w:t>
            </w:r>
          </w:p>
        </w:tc>
      </w:tr>
      <w:tr w:rsidR="00F11006" w:rsidRPr="00AE4965" w:rsidTr="00D40439">
        <w:tc>
          <w:tcPr>
            <w:tcW w:w="900" w:type="dxa"/>
          </w:tcPr>
          <w:p w:rsidR="00F11006" w:rsidRPr="00AE4965" w:rsidRDefault="00F11006" w:rsidP="005B7695">
            <w:pPr>
              <w:pStyle w:val="Bang0"/>
              <w:rPr>
                <w:sz w:val="20"/>
              </w:rPr>
            </w:pPr>
          </w:p>
        </w:tc>
        <w:tc>
          <w:tcPr>
            <w:tcW w:w="1890" w:type="dxa"/>
          </w:tcPr>
          <w:p w:rsidR="00F11006" w:rsidRPr="00AE4965" w:rsidRDefault="00F11006" w:rsidP="005B7695">
            <w:pPr>
              <w:pStyle w:val="Bang0"/>
              <w:rPr>
                <w:sz w:val="20"/>
              </w:rPr>
            </w:pPr>
          </w:p>
        </w:tc>
        <w:tc>
          <w:tcPr>
            <w:tcW w:w="636" w:type="dxa"/>
          </w:tcPr>
          <w:p w:rsidR="00F11006" w:rsidRPr="00AE4965" w:rsidRDefault="00F11006" w:rsidP="005B7695">
            <w:pPr>
              <w:pStyle w:val="Bang0"/>
              <w:rPr>
                <w:sz w:val="20"/>
              </w:rPr>
            </w:pPr>
          </w:p>
        </w:tc>
        <w:tc>
          <w:tcPr>
            <w:tcW w:w="2514" w:type="dxa"/>
          </w:tcPr>
          <w:p w:rsidR="00F11006" w:rsidRPr="00AE4965" w:rsidRDefault="00F11006" w:rsidP="005B7695">
            <w:pPr>
              <w:pStyle w:val="Bang0"/>
              <w:rPr>
                <w:sz w:val="20"/>
              </w:rPr>
            </w:pPr>
          </w:p>
        </w:tc>
        <w:tc>
          <w:tcPr>
            <w:tcW w:w="1530" w:type="dxa"/>
          </w:tcPr>
          <w:p w:rsidR="00F11006" w:rsidRPr="00AE4965" w:rsidRDefault="00F11006" w:rsidP="005B7695">
            <w:pPr>
              <w:pStyle w:val="Bang0"/>
              <w:rPr>
                <w:sz w:val="20"/>
              </w:rPr>
            </w:pPr>
          </w:p>
        </w:tc>
        <w:tc>
          <w:tcPr>
            <w:tcW w:w="1530" w:type="dxa"/>
          </w:tcPr>
          <w:p w:rsidR="00F11006" w:rsidRPr="00AE4965" w:rsidRDefault="00F11006" w:rsidP="005B7695">
            <w:pPr>
              <w:pStyle w:val="Bang0"/>
              <w:rPr>
                <w:sz w:val="20"/>
              </w:rPr>
            </w:pPr>
          </w:p>
        </w:tc>
      </w:tr>
      <w:tr w:rsidR="00F11006" w:rsidRPr="00AE4965" w:rsidTr="00D40439">
        <w:tc>
          <w:tcPr>
            <w:tcW w:w="900" w:type="dxa"/>
          </w:tcPr>
          <w:p w:rsidR="00F11006" w:rsidRPr="00AE4965" w:rsidRDefault="00F11006" w:rsidP="005B7695">
            <w:pPr>
              <w:pStyle w:val="Bang0"/>
              <w:rPr>
                <w:sz w:val="20"/>
              </w:rPr>
            </w:pPr>
          </w:p>
        </w:tc>
        <w:tc>
          <w:tcPr>
            <w:tcW w:w="1890" w:type="dxa"/>
          </w:tcPr>
          <w:p w:rsidR="00F11006" w:rsidRPr="00AE4965" w:rsidRDefault="00F11006" w:rsidP="005B7695">
            <w:pPr>
              <w:pStyle w:val="Bang0"/>
              <w:rPr>
                <w:sz w:val="20"/>
              </w:rPr>
            </w:pPr>
          </w:p>
        </w:tc>
        <w:tc>
          <w:tcPr>
            <w:tcW w:w="636" w:type="dxa"/>
          </w:tcPr>
          <w:p w:rsidR="00F11006" w:rsidRPr="00AE4965" w:rsidRDefault="00F11006" w:rsidP="005B7695">
            <w:pPr>
              <w:pStyle w:val="Bang0"/>
              <w:rPr>
                <w:sz w:val="20"/>
              </w:rPr>
            </w:pPr>
          </w:p>
        </w:tc>
        <w:tc>
          <w:tcPr>
            <w:tcW w:w="2514" w:type="dxa"/>
          </w:tcPr>
          <w:p w:rsidR="00F11006" w:rsidRPr="00AE4965" w:rsidRDefault="00F11006" w:rsidP="005B7695">
            <w:pPr>
              <w:pStyle w:val="Bang0"/>
              <w:rPr>
                <w:sz w:val="20"/>
              </w:rPr>
            </w:pPr>
          </w:p>
        </w:tc>
        <w:tc>
          <w:tcPr>
            <w:tcW w:w="1530" w:type="dxa"/>
          </w:tcPr>
          <w:p w:rsidR="00F11006" w:rsidRPr="00AE4965" w:rsidRDefault="00F11006" w:rsidP="005B7695">
            <w:pPr>
              <w:pStyle w:val="Bang0"/>
              <w:rPr>
                <w:sz w:val="20"/>
              </w:rPr>
            </w:pPr>
          </w:p>
        </w:tc>
        <w:tc>
          <w:tcPr>
            <w:tcW w:w="1530" w:type="dxa"/>
          </w:tcPr>
          <w:p w:rsidR="00F11006" w:rsidRPr="00AE4965" w:rsidRDefault="00F11006" w:rsidP="00132AB6">
            <w:pPr>
              <w:pStyle w:val="Bang0"/>
              <w:rPr>
                <w:sz w:val="20"/>
              </w:rPr>
            </w:pPr>
          </w:p>
        </w:tc>
      </w:tr>
      <w:tr w:rsidR="00F11006" w:rsidRPr="00AE4965" w:rsidTr="00D40439">
        <w:tc>
          <w:tcPr>
            <w:tcW w:w="900" w:type="dxa"/>
          </w:tcPr>
          <w:p w:rsidR="00F11006" w:rsidRPr="00AE4965" w:rsidRDefault="00F11006" w:rsidP="005B7695">
            <w:pPr>
              <w:pStyle w:val="Bang0"/>
              <w:rPr>
                <w:sz w:val="20"/>
              </w:rPr>
            </w:pPr>
          </w:p>
        </w:tc>
        <w:tc>
          <w:tcPr>
            <w:tcW w:w="1890" w:type="dxa"/>
          </w:tcPr>
          <w:p w:rsidR="00F11006" w:rsidRPr="00AE4965" w:rsidRDefault="00F11006" w:rsidP="005B7695">
            <w:pPr>
              <w:pStyle w:val="Bang0"/>
              <w:rPr>
                <w:sz w:val="20"/>
              </w:rPr>
            </w:pPr>
          </w:p>
        </w:tc>
        <w:tc>
          <w:tcPr>
            <w:tcW w:w="636" w:type="dxa"/>
          </w:tcPr>
          <w:p w:rsidR="00F11006" w:rsidRPr="00AE4965" w:rsidRDefault="00F11006" w:rsidP="005B7695">
            <w:pPr>
              <w:pStyle w:val="Bang0"/>
              <w:rPr>
                <w:sz w:val="20"/>
              </w:rPr>
            </w:pPr>
          </w:p>
        </w:tc>
        <w:tc>
          <w:tcPr>
            <w:tcW w:w="2514" w:type="dxa"/>
          </w:tcPr>
          <w:p w:rsidR="00F11006" w:rsidRPr="00AE4965" w:rsidRDefault="00F11006" w:rsidP="00D40439">
            <w:pPr>
              <w:pStyle w:val="Bang0"/>
              <w:rPr>
                <w:sz w:val="20"/>
              </w:rPr>
            </w:pPr>
          </w:p>
        </w:tc>
        <w:tc>
          <w:tcPr>
            <w:tcW w:w="1530" w:type="dxa"/>
          </w:tcPr>
          <w:p w:rsidR="00F11006" w:rsidRPr="00AE4965" w:rsidRDefault="00F11006" w:rsidP="005B7695">
            <w:pPr>
              <w:pStyle w:val="Bang0"/>
              <w:rPr>
                <w:sz w:val="20"/>
              </w:rPr>
            </w:pPr>
          </w:p>
        </w:tc>
        <w:tc>
          <w:tcPr>
            <w:tcW w:w="1530" w:type="dxa"/>
          </w:tcPr>
          <w:p w:rsidR="00F11006" w:rsidRPr="00AE4965" w:rsidRDefault="00F11006" w:rsidP="005B7695">
            <w:pPr>
              <w:pStyle w:val="Bang0"/>
              <w:rPr>
                <w:sz w:val="20"/>
              </w:rPr>
            </w:pPr>
          </w:p>
        </w:tc>
      </w:tr>
      <w:tr w:rsidR="00F11006" w:rsidTr="00D40439">
        <w:tc>
          <w:tcPr>
            <w:tcW w:w="90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89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636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2514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53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530" w:type="dxa"/>
          </w:tcPr>
          <w:p w:rsidR="00F11006" w:rsidRDefault="00F11006" w:rsidP="005B7695">
            <w:pPr>
              <w:pStyle w:val="Bang0"/>
            </w:pPr>
          </w:p>
        </w:tc>
      </w:tr>
      <w:tr w:rsidR="00F11006" w:rsidTr="00D40439">
        <w:tc>
          <w:tcPr>
            <w:tcW w:w="90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89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636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2514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53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530" w:type="dxa"/>
          </w:tcPr>
          <w:p w:rsidR="00F11006" w:rsidRDefault="00F11006" w:rsidP="005B7695">
            <w:pPr>
              <w:pStyle w:val="Bang0"/>
            </w:pPr>
          </w:p>
        </w:tc>
      </w:tr>
      <w:tr w:rsidR="00F11006" w:rsidTr="00D40439">
        <w:tc>
          <w:tcPr>
            <w:tcW w:w="90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89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636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2514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53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530" w:type="dxa"/>
          </w:tcPr>
          <w:p w:rsidR="00F11006" w:rsidRDefault="00F11006" w:rsidP="005B7695">
            <w:pPr>
              <w:pStyle w:val="Bang0"/>
            </w:pPr>
          </w:p>
        </w:tc>
      </w:tr>
      <w:tr w:rsidR="00F11006" w:rsidTr="00D40439">
        <w:tc>
          <w:tcPr>
            <w:tcW w:w="90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89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636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2514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53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530" w:type="dxa"/>
          </w:tcPr>
          <w:p w:rsidR="00F11006" w:rsidRDefault="00F11006" w:rsidP="005B7695">
            <w:pPr>
              <w:pStyle w:val="Bang0"/>
            </w:pPr>
          </w:p>
        </w:tc>
      </w:tr>
      <w:tr w:rsidR="00F11006" w:rsidTr="00D40439">
        <w:tc>
          <w:tcPr>
            <w:tcW w:w="90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89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636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2514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53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530" w:type="dxa"/>
          </w:tcPr>
          <w:p w:rsidR="00F11006" w:rsidRDefault="00F11006" w:rsidP="005B7695">
            <w:pPr>
              <w:pStyle w:val="Bang0"/>
            </w:pPr>
          </w:p>
        </w:tc>
      </w:tr>
      <w:tr w:rsidR="00F11006" w:rsidTr="00D40439">
        <w:tc>
          <w:tcPr>
            <w:tcW w:w="90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89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636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2514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53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530" w:type="dxa"/>
          </w:tcPr>
          <w:p w:rsidR="00F11006" w:rsidRDefault="00F11006" w:rsidP="005B7695">
            <w:pPr>
              <w:pStyle w:val="Bang0"/>
            </w:pPr>
          </w:p>
        </w:tc>
      </w:tr>
      <w:tr w:rsidR="00F11006" w:rsidTr="00D40439">
        <w:tc>
          <w:tcPr>
            <w:tcW w:w="90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89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636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2514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53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530" w:type="dxa"/>
          </w:tcPr>
          <w:p w:rsidR="00F11006" w:rsidRDefault="00F11006" w:rsidP="005B7695">
            <w:pPr>
              <w:pStyle w:val="Bang0"/>
            </w:pPr>
          </w:p>
        </w:tc>
      </w:tr>
      <w:tr w:rsidR="00F11006" w:rsidTr="00D40439">
        <w:tc>
          <w:tcPr>
            <w:tcW w:w="90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89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636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2514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53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530" w:type="dxa"/>
          </w:tcPr>
          <w:p w:rsidR="00F11006" w:rsidRDefault="00F11006" w:rsidP="005B7695">
            <w:pPr>
              <w:pStyle w:val="Bang0"/>
            </w:pPr>
          </w:p>
        </w:tc>
      </w:tr>
      <w:tr w:rsidR="00F11006" w:rsidTr="00D40439">
        <w:tc>
          <w:tcPr>
            <w:tcW w:w="90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89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636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2514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53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530" w:type="dxa"/>
          </w:tcPr>
          <w:p w:rsidR="00F11006" w:rsidRDefault="00F11006" w:rsidP="005B7695">
            <w:pPr>
              <w:pStyle w:val="Bang0"/>
            </w:pPr>
          </w:p>
        </w:tc>
      </w:tr>
      <w:tr w:rsidR="00F11006" w:rsidTr="00D40439">
        <w:tc>
          <w:tcPr>
            <w:tcW w:w="90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89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636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2514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53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530" w:type="dxa"/>
          </w:tcPr>
          <w:p w:rsidR="00F11006" w:rsidRDefault="00F11006" w:rsidP="005B7695">
            <w:pPr>
              <w:pStyle w:val="Bang0"/>
            </w:pPr>
          </w:p>
        </w:tc>
      </w:tr>
      <w:tr w:rsidR="00F11006" w:rsidTr="00D40439">
        <w:tc>
          <w:tcPr>
            <w:tcW w:w="90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89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636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2514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53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530" w:type="dxa"/>
          </w:tcPr>
          <w:p w:rsidR="00F11006" w:rsidRDefault="00F11006" w:rsidP="005B7695">
            <w:pPr>
              <w:pStyle w:val="Bang0"/>
            </w:pPr>
          </w:p>
        </w:tc>
      </w:tr>
      <w:tr w:rsidR="00F11006" w:rsidTr="00D40439">
        <w:tc>
          <w:tcPr>
            <w:tcW w:w="90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89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636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2514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530" w:type="dxa"/>
          </w:tcPr>
          <w:p w:rsidR="00F11006" w:rsidRDefault="00F11006" w:rsidP="005B7695">
            <w:pPr>
              <w:pStyle w:val="Bang0"/>
            </w:pPr>
          </w:p>
        </w:tc>
        <w:tc>
          <w:tcPr>
            <w:tcW w:w="1530" w:type="dxa"/>
          </w:tcPr>
          <w:p w:rsidR="00F11006" w:rsidRDefault="00F11006" w:rsidP="005B7695">
            <w:pPr>
              <w:pStyle w:val="Bang0"/>
            </w:pPr>
          </w:p>
        </w:tc>
      </w:tr>
    </w:tbl>
    <w:p w:rsidR="00F67F6F" w:rsidRDefault="00F67F6F" w:rsidP="00F67F6F">
      <w:pPr>
        <w:pStyle w:val="NormalH"/>
        <w:spacing w:before="360" w:after="240" w:line="240" w:lineRule="auto"/>
        <w:ind w:left="0"/>
      </w:pPr>
      <w:r>
        <w:rPr>
          <w:rFonts w:cs="Arial"/>
          <w:b/>
          <w:caps/>
          <w:color w:val="003300"/>
          <w:sz w:val="24"/>
        </w:rPr>
        <w:br w:type="page"/>
      </w:r>
      <w:r>
        <w:rPr>
          <w:rFonts w:cs="Arial"/>
          <w:b/>
          <w:caps/>
          <w:color w:val="003300"/>
          <w:sz w:val="24"/>
        </w:rPr>
        <w:lastRenderedPageBreak/>
        <w:t>TRANG KÝ</w:t>
      </w:r>
    </w:p>
    <w:p w:rsidR="00F67F6F" w:rsidRDefault="00F67F6F" w:rsidP="00F67F6F"/>
    <w:p w:rsidR="00F67F6F" w:rsidRDefault="00F67F6F" w:rsidP="00F67F6F"/>
    <w:p w:rsidR="00F67F6F" w:rsidRDefault="00F67F6F" w:rsidP="00F67F6F">
      <w:r>
        <w:rPr>
          <w:b/>
          <w:bCs/>
        </w:rPr>
        <w:t>NGƯỜI LẬP:</w:t>
      </w:r>
      <w:r>
        <w:tab/>
      </w:r>
      <w:r>
        <w:tab/>
        <w:t>&lt;Tên&gt;</w:t>
      </w:r>
      <w:r>
        <w:rPr>
          <w:u w:val="single"/>
        </w:rPr>
        <w:tab/>
      </w:r>
      <w:r>
        <w:rPr>
          <w:u w:val="single"/>
        </w:rPr>
        <w:tab/>
        <w:t xml:space="preserve">           </w:t>
      </w:r>
      <w:r>
        <w:tab/>
        <w:t>&lt;Ngày&gt;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67F6F" w:rsidRDefault="00F67F6F" w:rsidP="00F67F6F">
      <w:pPr>
        <w:ind w:left="1267" w:firstLine="173"/>
      </w:pPr>
      <w:r>
        <w:tab/>
      </w:r>
      <w:r>
        <w:tab/>
        <w:t>&lt;Vị trí&gt;</w:t>
      </w:r>
    </w:p>
    <w:p w:rsidR="00F67F6F" w:rsidRDefault="00F67F6F" w:rsidP="00F67F6F"/>
    <w:p w:rsidR="00F67F6F" w:rsidRDefault="00F67F6F" w:rsidP="00F67F6F">
      <w:r>
        <w:rPr>
          <w:b/>
          <w:bCs/>
        </w:rPr>
        <w:t>NGƯỜI KIỂM TRA:</w:t>
      </w:r>
      <w:r>
        <w:tab/>
        <w:t>&lt;Tên&gt;</w:t>
      </w:r>
      <w:r>
        <w:rPr>
          <w:u w:val="single"/>
        </w:rPr>
        <w:tab/>
      </w:r>
      <w:r>
        <w:rPr>
          <w:u w:val="single"/>
        </w:rPr>
        <w:tab/>
        <w:t xml:space="preserve">           </w:t>
      </w:r>
      <w:r>
        <w:tab/>
        <w:t>&lt;Ngày&gt;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67F6F" w:rsidRDefault="00F67F6F" w:rsidP="00F67F6F">
      <w:pPr>
        <w:ind w:left="1267" w:firstLine="173"/>
      </w:pPr>
      <w:r>
        <w:tab/>
      </w:r>
      <w:r>
        <w:tab/>
        <w:t>&lt;Vị trí&gt;</w:t>
      </w:r>
    </w:p>
    <w:p w:rsidR="00F67F6F" w:rsidRDefault="00F67F6F" w:rsidP="00F67F6F">
      <w:pPr>
        <w:ind w:left="0"/>
      </w:pPr>
    </w:p>
    <w:p w:rsidR="00F67F6F" w:rsidRDefault="00F67F6F" w:rsidP="00F67F6F">
      <w:r>
        <w:rPr>
          <w:b/>
          <w:bCs/>
        </w:rPr>
        <w:t>NGƯỜI PHÊ DUYỆT:</w:t>
      </w:r>
      <w:r>
        <w:tab/>
        <w:t>&lt;Tên&gt;</w:t>
      </w:r>
      <w:r>
        <w:rPr>
          <w:u w:val="single"/>
        </w:rPr>
        <w:tab/>
      </w:r>
      <w:r>
        <w:rPr>
          <w:u w:val="single"/>
        </w:rPr>
        <w:tab/>
        <w:t xml:space="preserve">           </w:t>
      </w:r>
      <w:r>
        <w:tab/>
        <w:t>&lt;Ngày&gt;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67F6F" w:rsidRDefault="00F67F6F" w:rsidP="00F67F6F">
      <w:pPr>
        <w:ind w:left="1267" w:firstLine="173"/>
      </w:pPr>
      <w:r>
        <w:tab/>
      </w:r>
      <w:r>
        <w:tab/>
        <w:t>&lt;Vị trí&gt;</w:t>
      </w:r>
    </w:p>
    <w:p w:rsidR="00CD50C6" w:rsidRPr="00C45D38" w:rsidRDefault="00F67F6F">
      <w:pPr>
        <w:pStyle w:val="NormalH"/>
        <w:spacing w:before="360" w:after="240" w:line="240" w:lineRule="auto"/>
        <w:ind w:left="0"/>
        <w:rPr>
          <w:rFonts w:cs="Arial"/>
          <w:b/>
          <w:caps/>
          <w:color w:val="003300"/>
          <w:sz w:val="24"/>
        </w:rPr>
      </w:pPr>
      <w:r>
        <w:rPr>
          <w:rFonts w:cs="Arial"/>
          <w:b/>
          <w:caps/>
          <w:color w:val="003300"/>
          <w:sz w:val="24"/>
        </w:rPr>
        <w:br w:type="page"/>
      </w:r>
      <w:r w:rsidR="0034617A">
        <w:rPr>
          <w:rFonts w:cs="Arial"/>
          <w:b/>
          <w:caps/>
          <w:color w:val="003300"/>
          <w:sz w:val="24"/>
        </w:rPr>
        <w:lastRenderedPageBreak/>
        <w:t>mỤC LỤC</w:t>
      </w:r>
    </w:p>
    <w:p w:rsidR="000D4B10" w:rsidRDefault="00D05295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aps w:val="0"/>
          <w:kern w:val="0"/>
          <w:sz w:val="22"/>
          <w:szCs w:val="22"/>
        </w:rPr>
      </w:pPr>
      <w:r w:rsidRPr="00D05295">
        <w:rPr>
          <w:rFonts w:cs="Arial"/>
          <w:b w:val="0"/>
          <w:caps w:val="0"/>
        </w:rPr>
        <w:fldChar w:fldCharType="begin"/>
      </w:r>
      <w:r w:rsidR="00CD50C6" w:rsidRPr="00C45D38">
        <w:rPr>
          <w:rFonts w:cs="Arial"/>
          <w:b w:val="0"/>
          <w:caps w:val="0"/>
        </w:rPr>
        <w:instrText xml:space="preserve"> TOC \o "1-2" \h \z </w:instrText>
      </w:r>
      <w:r w:rsidRPr="00D05295">
        <w:rPr>
          <w:rFonts w:cs="Arial"/>
          <w:b w:val="0"/>
          <w:caps w:val="0"/>
        </w:rPr>
        <w:fldChar w:fldCharType="separate"/>
      </w:r>
      <w:hyperlink w:anchor="_Toc311194263" w:history="1">
        <w:r w:rsidR="000D4B10" w:rsidRPr="00453DA2">
          <w:rPr>
            <w:rStyle w:val="Hyperlink"/>
            <w:rFonts w:cs="Arial"/>
          </w:rPr>
          <w:t>1.</w:t>
        </w:r>
        <w:r w:rsidR="000D4B10"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kern w:val="0"/>
            <w:sz w:val="22"/>
            <w:szCs w:val="22"/>
          </w:rPr>
          <w:tab/>
        </w:r>
        <w:r w:rsidR="000D4B10" w:rsidRPr="00453DA2">
          <w:rPr>
            <w:rStyle w:val="Hyperlink"/>
            <w:rFonts w:cs="Arial"/>
          </w:rPr>
          <w:t>GIỚI THIỆU</w:t>
        </w:r>
        <w:r w:rsidR="000D4B10">
          <w:rPr>
            <w:webHidden/>
          </w:rPr>
          <w:tab/>
        </w:r>
        <w:r>
          <w:rPr>
            <w:webHidden/>
          </w:rPr>
          <w:fldChar w:fldCharType="begin"/>
        </w:r>
        <w:r w:rsidR="000D4B10">
          <w:rPr>
            <w:webHidden/>
          </w:rPr>
          <w:instrText xml:space="preserve"> PAGEREF _Toc311194263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A13D8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D4B10" w:rsidRDefault="00D05295">
      <w:pPr>
        <w:pStyle w:val="TOC2"/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11194264" w:history="1">
        <w:r w:rsidR="000D4B10" w:rsidRPr="00453DA2">
          <w:rPr>
            <w:rStyle w:val="Hyperlink"/>
          </w:rPr>
          <w:t>1.1.</w:t>
        </w:r>
        <w:r w:rsidR="000D4B10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ab/>
        </w:r>
        <w:r w:rsidR="000D4B10" w:rsidRPr="00453DA2">
          <w:rPr>
            <w:rStyle w:val="Hyperlink"/>
          </w:rPr>
          <w:t>Mục đích</w:t>
        </w:r>
        <w:r w:rsidR="000D4B10">
          <w:rPr>
            <w:webHidden/>
          </w:rPr>
          <w:tab/>
        </w:r>
        <w:r>
          <w:rPr>
            <w:webHidden/>
          </w:rPr>
          <w:fldChar w:fldCharType="begin"/>
        </w:r>
        <w:r w:rsidR="000D4B10">
          <w:rPr>
            <w:webHidden/>
          </w:rPr>
          <w:instrText xml:space="preserve"> PAGEREF _Toc311194264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A13D8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D4B10" w:rsidRDefault="00D05295">
      <w:pPr>
        <w:pStyle w:val="TOC2"/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11194265" w:history="1">
        <w:r w:rsidR="000D4B10" w:rsidRPr="00453DA2">
          <w:rPr>
            <w:rStyle w:val="Hyperlink"/>
          </w:rPr>
          <w:t>1.2.</w:t>
        </w:r>
        <w:r w:rsidR="000D4B10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ab/>
        </w:r>
        <w:r w:rsidR="000D4B10" w:rsidRPr="00453DA2">
          <w:rPr>
            <w:rStyle w:val="Hyperlink"/>
          </w:rPr>
          <w:t>Phạm vi</w:t>
        </w:r>
        <w:r w:rsidR="000D4B10">
          <w:rPr>
            <w:webHidden/>
          </w:rPr>
          <w:tab/>
        </w:r>
        <w:r>
          <w:rPr>
            <w:webHidden/>
          </w:rPr>
          <w:fldChar w:fldCharType="begin"/>
        </w:r>
        <w:r w:rsidR="000D4B10">
          <w:rPr>
            <w:webHidden/>
          </w:rPr>
          <w:instrText xml:space="preserve"> PAGEREF _Toc311194265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A13D8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D4B10" w:rsidRDefault="00D05295">
      <w:pPr>
        <w:pStyle w:val="TOC2"/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11194266" w:history="1">
        <w:r w:rsidR="000D4B10" w:rsidRPr="00453DA2">
          <w:rPr>
            <w:rStyle w:val="Hyperlink"/>
          </w:rPr>
          <w:t>1.3.</w:t>
        </w:r>
        <w:r w:rsidR="000D4B10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ab/>
        </w:r>
        <w:r w:rsidR="000D4B10" w:rsidRPr="00453DA2">
          <w:rPr>
            <w:rStyle w:val="Hyperlink"/>
          </w:rPr>
          <w:t>Tài liệu tham khảo</w:t>
        </w:r>
        <w:r w:rsidR="000D4B10">
          <w:rPr>
            <w:webHidden/>
          </w:rPr>
          <w:tab/>
        </w:r>
        <w:r>
          <w:rPr>
            <w:webHidden/>
          </w:rPr>
          <w:fldChar w:fldCharType="begin"/>
        </w:r>
        <w:r w:rsidR="000D4B10">
          <w:rPr>
            <w:webHidden/>
          </w:rPr>
          <w:instrText xml:space="preserve"> PAGEREF _Toc311194266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A13D8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D4B10" w:rsidRDefault="00D05295">
      <w:pPr>
        <w:pStyle w:val="TOC2"/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11194267" w:history="1">
        <w:r w:rsidR="000D4B10" w:rsidRPr="00453DA2">
          <w:rPr>
            <w:rStyle w:val="Hyperlink"/>
          </w:rPr>
          <w:t>1.4.</w:t>
        </w:r>
        <w:r w:rsidR="000D4B10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ab/>
        </w:r>
        <w:r w:rsidR="000D4B10" w:rsidRPr="00453DA2">
          <w:rPr>
            <w:rStyle w:val="Hyperlink"/>
          </w:rPr>
          <w:t>Thuật ngữ</w:t>
        </w:r>
        <w:r w:rsidR="000D4B10">
          <w:rPr>
            <w:webHidden/>
          </w:rPr>
          <w:tab/>
        </w:r>
        <w:r>
          <w:rPr>
            <w:webHidden/>
          </w:rPr>
          <w:fldChar w:fldCharType="begin"/>
        </w:r>
        <w:r w:rsidR="000D4B10">
          <w:rPr>
            <w:webHidden/>
          </w:rPr>
          <w:instrText xml:space="preserve"> PAGEREF _Toc311194267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A13D8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D4B10" w:rsidRDefault="00D05295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aps w:val="0"/>
          <w:kern w:val="0"/>
          <w:sz w:val="22"/>
          <w:szCs w:val="22"/>
        </w:rPr>
      </w:pPr>
      <w:hyperlink w:anchor="_Toc311194268" w:history="1">
        <w:r w:rsidR="000D4B10" w:rsidRPr="00453DA2">
          <w:rPr>
            <w:rStyle w:val="Hyperlink"/>
          </w:rPr>
          <w:t>2.</w:t>
        </w:r>
        <w:r w:rsidR="000D4B10"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kern w:val="0"/>
            <w:sz w:val="22"/>
            <w:szCs w:val="22"/>
          </w:rPr>
          <w:tab/>
        </w:r>
        <w:r w:rsidR="000D4B10" w:rsidRPr="00453DA2">
          <w:rPr>
            <w:rStyle w:val="Hyperlink"/>
          </w:rPr>
          <w:t>NỘI DUNG HƯỚNG DẪN</w:t>
        </w:r>
        <w:r w:rsidR="000D4B10">
          <w:rPr>
            <w:webHidden/>
          </w:rPr>
          <w:tab/>
        </w:r>
        <w:r>
          <w:rPr>
            <w:webHidden/>
          </w:rPr>
          <w:fldChar w:fldCharType="begin"/>
        </w:r>
        <w:r w:rsidR="000D4B10">
          <w:rPr>
            <w:webHidden/>
          </w:rPr>
          <w:instrText xml:space="preserve"> PAGEREF _Toc311194268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A13D8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D4B10" w:rsidRDefault="00D05295">
      <w:pPr>
        <w:pStyle w:val="TOC2"/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11194269" w:history="1">
        <w:r w:rsidR="000D4B10" w:rsidRPr="00453DA2">
          <w:rPr>
            <w:rStyle w:val="Hyperlink"/>
          </w:rPr>
          <w:t>2.1.</w:t>
        </w:r>
        <w:r w:rsidR="000D4B10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ab/>
        </w:r>
        <w:r w:rsidR="000D4B10" w:rsidRPr="00453DA2">
          <w:rPr>
            <w:rStyle w:val="Hyperlink"/>
          </w:rPr>
          <w:t>Tổng quan</w:t>
        </w:r>
        <w:r w:rsidR="000D4B10">
          <w:rPr>
            <w:webHidden/>
          </w:rPr>
          <w:tab/>
        </w:r>
        <w:r>
          <w:rPr>
            <w:webHidden/>
          </w:rPr>
          <w:fldChar w:fldCharType="begin"/>
        </w:r>
        <w:r w:rsidR="000D4B10">
          <w:rPr>
            <w:webHidden/>
          </w:rPr>
          <w:instrText xml:space="preserve"> PAGEREF _Toc311194269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A13D8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D4B10" w:rsidRDefault="00D05295">
      <w:pPr>
        <w:pStyle w:val="TOC2"/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11194270" w:history="1">
        <w:r w:rsidR="000D4B10" w:rsidRPr="00453DA2">
          <w:rPr>
            <w:rStyle w:val="Hyperlink"/>
          </w:rPr>
          <w:t>2.2.</w:t>
        </w:r>
        <w:r w:rsidR="000D4B10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ab/>
        </w:r>
        <w:r w:rsidR="000D4B10" w:rsidRPr="00453DA2">
          <w:rPr>
            <w:rStyle w:val="Hyperlink"/>
          </w:rPr>
          <w:t>Vai trò và trách nhiệm</w:t>
        </w:r>
        <w:r w:rsidR="000D4B10">
          <w:rPr>
            <w:webHidden/>
          </w:rPr>
          <w:tab/>
        </w:r>
        <w:r>
          <w:rPr>
            <w:webHidden/>
          </w:rPr>
          <w:fldChar w:fldCharType="begin"/>
        </w:r>
        <w:r w:rsidR="000D4B10">
          <w:rPr>
            <w:webHidden/>
          </w:rPr>
          <w:instrText xml:space="preserve"> PAGEREF _Toc311194270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A13D8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D4B10" w:rsidRDefault="00D05295">
      <w:pPr>
        <w:pStyle w:val="TOC2"/>
        <w:rPr>
          <w:rFonts w:asciiTheme="minorHAnsi" w:eastAsiaTheme="minorEastAsia" w:hAnsiTheme="minorHAnsi" w:cstheme="minorBidi"/>
          <w:kern w:val="0"/>
          <w:sz w:val="22"/>
          <w:szCs w:val="22"/>
        </w:rPr>
      </w:pPr>
      <w:hyperlink w:anchor="_Toc311194271" w:history="1">
        <w:r w:rsidR="000D4B10" w:rsidRPr="00453DA2">
          <w:rPr>
            <w:rStyle w:val="Hyperlink"/>
          </w:rPr>
          <w:t>2.3.</w:t>
        </w:r>
        <w:r w:rsidR="000D4B10">
          <w:rPr>
            <w:rFonts w:asciiTheme="minorHAnsi" w:eastAsiaTheme="minorEastAsia" w:hAnsiTheme="minorHAnsi" w:cstheme="minorBidi"/>
            <w:kern w:val="0"/>
            <w:sz w:val="22"/>
            <w:szCs w:val="22"/>
          </w:rPr>
          <w:tab/>
        </w:r>
        <w:r w:rsidR="000D4B10" w:rsidRPr="00453DA2">
          <w:rPr>
            <w:rStyle w:val="Hyperlink"/>
          </w:rPr>
          <w:t>Hướng dẫn chi tiết</w:t>
        </w:r>
        <w:r w:rsidR="000D4B10">
          <w:rPr>
            <w:webHidden/>
          </w:rPr>
          <w:tab/>
        </w:r>
        <w:r>
          <w:rPr>
            <w:webHidden/>
          </w:rPr>
          <w:fldChar w:fldCharType="begin"/>
        </w:r>
        <w:r w:rsidR="000D4B10">
          <w:rPr>
            <w:webHidden/>
          </w:rPr>
          <w:instrText xml:space="preserve"> PAGEREF _Toc311194271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A13D8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0D4B10" w:rsidRDefault="00D05295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aps w:val="0"/>
          <w:kern w:val="0"/>
          <w:sz w:val="22"/>
          <w:szCs w:val="22"/>
        </w:rPr>
      </w:pPr>
      <w:hyperlink w:anchor="_Toc311194272" w:history="1">
        <w:r w:rsidR="000D4B10" w:rsidRPr="00453DA2">
          <w:rPr>
            <w:rStyle w:val="Hyperlink"/>
          </w:rPr>
          <w:t>3.</w:t>
        </w:r>
        <w:r w:rsidR="000D4B10"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kern w:val="0"/>
            <w:sz w:val="22"/>
            <w:szCs w:val="22"/>
          </w:rPr>
          <w:tab/>
        </w:r>
        <w:r w:rsidR="000D4B10" w:rsidRPr="00453DA2">
          <w:rPr>
            <w:rStyle w:val="Hyperlink"/>
          </w:rPr>
          <w:t>PHỤ LỤC</w:t>
        </w:r>
        <w:r w:rsidR="000D4B10">
          <w:rPr>
            <w:webHidden/>
          </w:rPr>
          <w:tab/>
        </w:r>
        <w:r>
          <w:rPr>
            <w:webHidden/>
          </w:rPr>
          <w:fldChar w:fldCharType="begin"/>
        </w:r>
        <w:r w:rsidR="000D4B10">
          <w:rPr>
            <w:webHidden/>
          </w:rPr>
          <w:instrText xml:space="preserve"> PAGEREF _Toc311194272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A13D8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D50C6" w:rsidRPr="00C45D38" w:rsidRDefault="00D05295" w:rsidP="0039713B">
      <w:pPr>
        <w:pStyle w:val="Heading1"/>
        <w:rPr>
          <w:rFonts w:cs="Arial"/>
        </w:rPr>
      </w:pPr>
      <w:r w:rsidRPr="00C45D38">
        <w:rPr>
          <w:rFonts w:cs="Arial"/>
        </w:rPr>
        <w:lastRenderedPageBreak/>
        <w:fldChar w:fldCharType="end"/>
      </w:r>
      <w:bookmarkStart w:id="0" w:name="_Toc311194263"/>
      <w:r w:rsidR="00575798">
        <w:rPr>
          <w:rFonts w:cs="Arial"/>
        </w:rPr>
        <w:t>GIỚI THIỆU</w:t>
      </w:r>
      <w:bookmarkEnd w:id="0"/>
    </w:p>
    <w:p w:rsidR="000B53AC" w:rsidRDefault="00591118" w:rsidP="00CE1E0B">
      <w:pPr>
        <w:pStyle w:val="Heading2"/>
        <w:tabs>
          <w:tab w:val="clear" w:pos="2277"/>
          <w:tab w:val="num" w:pos="567"/>
        </w:tabs>
        <w:ind w:left="567"/>
      </w:pPr>
      <w:bookmarkStart w:id="1" w:name="_Toc311194264"/>
      <w:r w:rsidRPr="00CE1E0B">
        <w:t>Mục đích</w:t>
      </w:r>
      <w:bookmarkEnd w:id="1"/>
    </w:p>
    <w:p w:rsidR="00CE1E0B" w:rsidRPr="00CE1E0B" w:rsidRDefault="00154A6E" w:rsidP="00CE1E0B">
      <w:r>
        <w:t>Hướng dẫn sử dụng, khai thác các chức năng hệ thống XXX.</w:t>
      </w:r>
    </w:p>
    <w:p w:rsidR="0083356A" w:rsidRDefault="0083356A" w:rsidP="00CE1E0B">
      <w:pPr>
        <w:pStyle w:val="Heading2"/>
        <w:tabs>
          <w:tab w:val="clear" w:pos="2277"/>
          <w:tab w:val="num" w:pos="567"/>
        </w:tabs>
        <w:ind w:left="567"/>
      </w:pPr>
      <w:bookmarkStart w:id="2" w:name="_Toc311194265"/>
      <w:r>
        <w:t>Phạm vi</w:t>
      </w:r>
      <w:bookmarkEnd w:id="2"/>
    </w:p>
    <w:p w:rsidR="00CE1E0B" w:rsidRPr="00CE1E0B" w:rsidRDefault="00154A6E" w:rsidP="00CE1E0B">
      <w:r>
        <w:t>Người dùng cuối và những người sử dụng/cung cấp thông tin của hệ thống XXX.</w:t>
      </w:r>
    </w:p>
    <w:p w:rsidR="005A168F" w:rsidRDefault="00575798" w:rsidP="00CE1E0B">
      <w:pPr>
        <w:pStyle w:val="Heading2"/>
        <w:tabs>
          <w:tab w:val="clear" w:pos="2277"/>
          <w:tab w:val="num" w:pos="567"/>
        </w:tabs>
        <w:ind w:left="567"/>
      </w:pPr>
      <w:bookmarkStart w:id="3" w:name="_Toc311194266"/>
      <w:r>
        <w:t>Tài liệu tham khảo</w:t>
      </w:r>
      <w:bookmarkEnd w:id="3"/>
    </w:p>
    <w:tbl>
      <w:tblPr>
        <w:tblW w:w="9090" w:type="dxa"/>
        <w:tblInd w:w="108" w:type="dxa"/>
        <w:tblBorders>
          <w:top w:val="dotted" w:sz="2" w:space="0" w:color="808080"/>
          <w:left w:val="dotted" w:sz="2" w:space="0" w:color="808080"/>
          <w:bottom w:val="dotted" w:sz="2" w:space="0" w:color="808080"/>
          <w:right w:val="dotted" w:sz="2" w:space="0" w:color="808080"/>
          <w:insideH w:val="dotted" w:sz="2" w:space="0" w:color="808080"/>
          <w:insideV w:val="dotted" w:sz="2" w:space="0" w:color="808080"/>
        </w:tblBorders>
        <w:tblLayout w:type="fixed"/>
        <w:tblLook w:val="0000"/>
      </w:tblPr>
      <w:tblGrid>
        <w:gridCol w:w="630"/>
        <w:gridCol w:w="3240"/>
        <w:gridCol w:w="5220"/>
      </w:tblGrid>
      <w:tr w:rsidR="00C63C4D" w:rsidRPr="007F3FEE" w:rsidTr="000D3B4A">
        <w:trPr>
          <w:tblHeader/>
        </w:trPr>
        <w:tc>
          <w:tcPr>
            <w:tcW w:w="630" w:type="dxa"/>
            <w:shd w:val="clear" w:color="auto" w:fill="C6D9F1"/>
          </w:tcPr>
          <w:p w:rsidR="00C63C4D" w:rsidRPr="00C45D38" w:rsidRDefault="00C63C4D" w:rsidP="000D3B4A">
            <w:pPr>
              <w:pStyle w:val="StyleBangheaderLeft006cm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STT</w:t>
            </w:r>
          </w:p>
        </w:tc>
        <w:tc>
          <w:tcPr>
            <w:tcW w:w="3240" w:type="dxa"/>
            <w:shd w:val="clear" w:color="auto" w:fill="C6D9F1"/>
          </w:tcPr>
          <w:p w:rsidR="00C63C4D" w:rsidRPr="00C45D38" w:rsidRDefault="00C63C4D" w:rsidP="000D3B4A">
            <w:pPr>
              <w:pStyle w:val="StyleBangheaderLeft006cm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Tên tài liệu</w:t>
            </w:r>
          </w:p>
        </w:tc>
        <w:tc>
          <w:tcPr>
            <w:tcW w:w="5220" w:type="dxa"/>
            <w:shd w:val="clear" w:color="auto" w:fill="C6D9F1"/>
          </w:tcPr>
          <w:p w:rsidR="00C63C4D" w:rsidRPr="00C45D38" w:rsidRDefault="00C63C4D" w:rsidP="000D3B4A">
            <w:pPr>
              <w:pStyle w:val="StyleBangheaderLeft006cm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Giải thích</w:t>
            </w:r>
          </w:p>
        </w:tc>
      </w:tr>
      <w:tr w:rsidR="00C63C4D" w:rsidTr="000D3B4A">
        <w:tc>
          <w:tcPr>
            <w:tcW w:w="630" w:type="dxa"/>
          </w:tcPr>
          <w:p w:rsidR="00C63C4D" w:rsidRPr="00C45D38" w:rsidRDefault="00C63C4D" w:rsidP="000D3B4A">
            <w:pPr>
              <w:pStyle w:val="StyleBangLeft006cm"/>
            </w:pPr>
          </w:p>
        </w:tc>
        <w:tc>
          <w:tcPr>
            <w:tcW w:w="3240" w:type="dxa"/>
          </w:tcPr>
          <w:p w:rsidR="00C63C4D" w:rsidRPr="00C45D38" w:rsidRDefault="00C63C4D" w:rsidP="000D3B4A">
            <w:pPr>
              <w:pStyle w:val="StyleBangLeft006cm"/>
            </w:pPr>
          </w:p>
        </w:tc>
        <w:tc>
          <w:tcPr>
            <w:tcW w:w="5220" w:type="dxa"/>
          </w:tcPr>
          <w:p w:rsidR="00C63C4D" w:rsidRPr="00C45D38" w:rsidRDefault="00C63C4D" w:rsidP="000D3B4A">
            <w:pPr>
              <w:pStyle w:val="StyleBangLeft006cm"/>
            </w:pPr>
          </w:p>
        </w:tc>
      </w:tr>
      <w:tr w:rsidR="00C63C4D" w:rsidTr="000D3B4A">
        <w:tc>
          <w:tcPr>
            <w:tcW w:w="630" w:type="dxa"/>
          </w:tcPr>
          <w:p w:rsidR="00C63C4D" w:rsidRDefault="00C63C4D" w:rsidP="000D3B4A">
            <w:pPr>
              <w:pStyle w:val="StyleBangLeft006cm"/>
            </w:pPr>
          </w:p>
        </w:tc>
        <w:tc>
          <w:tcPr>
            <w:tcW w:w="3240" w:type="dxa"/>
          </w:tcPr>
          <w:p w:rsidR="00C63C4D" w:rsidRDefault="00C63C4D" w:rsidP="000D3B4A">
            <w:pPr>
              <w:pStyle w:val="StyleBangLeft006cm"/>
            </w:pPr>
          </w:p>
        </w:tc>
        <w:tc>
          <w:tcPr>
            <w:tcW w:w="5220" w:type="dxa"/>
          </w:tcPr>
          <w:p w:rsidR="00C63C4D" w:rsidRDefault="00C63C4D" w:rsidP="000D3B4A">
            <w:pPr>
              <w:pStyle w:val="StyleBangLeft006cm"/>
            </w:pPr>
          </w:p>
        </w:tc>
      </w:tr>
    </w:tbl>
    <w:p w:rsidR="00985796" w:rsidRDefault="006D2A93" w:rsidP="00CE1E0B">
      <w:pPr>
        <w:pStyle w:val="Heading2"/>
        <w:tabs>
          <w:tab w:val="clear" w:pos="2277"/>
          <w:tab w:val="num" w:pos="567"/>
        </w:tabs>
        <w:ind w:left="567"/>
      </w:pPr>
      <w:bookmarkStart w:id="4" w:name="_Toc311194267"/>
      <w:r>
        <w:t>T</w:t>
      </w:r>
      <w:r w:rsidR="00575798">
        <w:t>huật ngữ</w:t>
      </w:r>
      <w:bookmarkEnd w:id="4"/>
    </w:p>
    <w:tbl>
      <w:tblPr>
        <w:tblW w:w="9090" w:type="dxa"/>
        <w:tblInd w:w="108" w:type="dxa"/>
        <w:tblBorders>
          <w:top w:val="dotted" w:sz="2" w:space="0" w:color="808080"/>
          <w:left w:val="dotted" w:sz="2" w:space="0" w:color="808080"/>
          <w:bottom w:val="dotted" w:sz="2" w:space="0" w:color="808080"/>
          <w:right w:val="dotted" w:sz="2" w:space="0" w:color="808080"/>
          <w:insideH w:val="dotted" w:sz="2" w:space="0" w:color="808080"/>
          <w:insideV w:val="dotted" w:sz="2" w:space="0" w:color="808080"/>
        </w:tblBorders>
        <w:tblLayout w:type="fixed"/>
        <w:tblLook w:val="0000"/>
      </w:tblPr>
      <w:tblGrid>
        <w:gridCol w:w="630"/>
        <w:gridCol w:w="3240"/>
        <w:gridCol w:w="5220"/>
      </w:tblGrid>
      <w:tr w:rsidR="00C63C4D" w:rsidRPr="007F3FEE" w:rsidTr="000D3B4A">
        <w:trPr>
          <w:tblHeader/>
        </w:trPr>
        <w:tc>
          <w:tcPr>
            <w:tcW w:w="630" w:type="dxa"/>
            <w:shd w:val="clear" w:color="auto" w:fill="C6D9F1"/>
          </w:tcPr>
          <w:p w:rsidR="00C63C4D" w:rsidRPr="00C45D38" w:rsidRDefault="00C63C4D" w:rsidP="000D3B4A">
            <w:pPr>
              <w:pStyle w:val="StyleBangheaderLeft006cm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STT</w:t>
            </w:r>
          </w:p>
        </w:tc>
        <w:tc>
          <w:tcPr>
            <w:tcW w:w="3240" w:type="dxa"/>
            <w:shd w:val="clear" w:color="auto" w:fill="C6D9F1"/>
          </w:tcPr>
          <w:p w:rsidR="00C63C4D" w:rsidRPr="00C45D38" w:rsidRDefault="00C63C4D" w:rsidP="000D3B4A">
            <w:pPr>
              <w:pStyle w:val="StyleBangheaderLeft006cm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Viết tắt và thuật ngữ</w:t>
            </w:r>
          </w:p>
        </w:tc>
        <w:tc>
          <w:tcPr>
            <w:tcW w:w="5220" w:type="dxa"/>
            <w:shd w:val="clear" w:color="auto" w:fill="C6D9F1"/>
          </w:tcPr>
          <w:p w:rsidR="00C63C4D" w:rsidRPr="00C45D38" w:rsidRDefault="00C63C4D" w:rsidP="000D3B4A">
            <w:pPr>
              <w:pStyle w:val="StyleBangheaderLeft006cm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Giải thích</w:t>
            </w:r>
          </w:p>
        </w:tc>
      </w:tr>
      <w:tr w:rsidR="00C63C4D" w:rsidTr="000D3B4A">
        <w:tc>
          <w:tcPr>
            <w:tcW w:w="630" w:type="dxa"/>
          </w:tcPr>
          <w:p w:rsidR="00C63C4D" w:rsidRPr="00C45D38" w:rsidRDefault="00C63C4D" w:rsidP="000D3B4A">
            <w:pPr>
              <w:pStyle w:val="StyleBangLeft006cm"/>
            </w:pPr>
          </w:p>
        </w:tc>
        <w:tc>
          <w:tcPr>
            <w:tcW w:w="3240" w:type="dxa"/>
          </w:tcPr>
          <w:p w:rsidR="00C63C4D" w:rsidRPr="00C45D38" w:rsidRDefault="00C63C4D" w:rsidP="000D3B4A">
            <w:pPr>
              <w:pStyle w:val="StyleBangLeft006cm"/>
            </w:pPr>
          </w:p>
        </w:tc>
        <w:tc>
          <w:tcPr>
            <w:tcW w:w="5220" w:type="dxa"/>
          </w:tcPr>
          <w:p w:rsidR="00C63C4D" w:rsidRPr="00C45D38" w:rsidRDefault="00C63C4D" w:rsidP="000D3B4A">
            <w:pPr>
              <w:pStyle w:val="StyleBangLeft006cm"/>
            </w:pPr>
          </w:p>
        </w:tc>
      </w:tr>
      <w:tr w:rsidR="00C63C4D" w:rsidTr="000D3B4A">
        <w:tc>
          <w:tcPr>
            <w:tcW w:w="630" w:type="dxa"/>
          </w:tcPr>
          <w:p w:rsidR="00C63C4D" w:rsidRDefault="00C63C4D" w:rsidP="000D3B4A">
            <w:pPr>
              <w:pStyle w:val="StyleBangLeft006cm"/>
            </w:pPr>
          </w:p>
        </w:tc>
        <w:tc>
          <w:tcPr>
            <w:tcW w:w="3240" w:type="dxa"/>
          </w:tcPr>
          <w:p w:rsidR="00C63C4D" w:rsidRDefault="00C63C4D" w:rsidP="000D3B4A">
            <w:pPr>
              <w:pStyle w:val="StyleBangLeft006cm"/>
            </w:pPr>
          </w:p>
        </w:tc>
        <w:tc>
          <w:tcPr>
            <w:tcW w:w="5220" w:type="dxa"/>
          </w:tcPr>
          <w:p w:rsidR="00C63C4D" w:rsidRDefault="00C63C4D" w:rsidP="000D3B4A">
            <w:pPr>
              <w:pStyle w:val="StyleBangLeft006cm"/>
            </w:pPr>
          </w:p>
        </w:tc>
      </w:tr>
    </w:tbl>
    <w:p w:rsidR="000403A7" w:rsidRDefault="00575798" w:rsidP="0026315A">
      <w:pPr>
        <w:pStyle w:val="Heading1"/>
      </w:pPr>
      <w:bookmarkStart w:id="5" w:name="_Toc311194268"/>
      <w:r>
        <w:lastRenderedPageBreak/>
        <w:t>NỘI DUNG HƯỚNG DẪN</w:t>
      </w:r>
      <w:bookmarkEnd w:id="5"/>
    </w:p>
    <w:p w:rsidR="00DE635A" w:rsidRDefault="00DE635A" w:rsidP="007C503A">
      <w:pPr>
        <w:pStyle w:val="Heading2"/>
        <w:tabs>
          <w:tab w:val="clear" w:pos="2277"/>
          <w:tab w:val="num" w:pos="567"/>
        </w:tabs>
        <w:ind w:left="567"/>
      </w:pPr>
      <w:bookmarkStart w:id="6" w:name="_Toc311194269"/>
      <w:r>
        <w:t>Tổng quan</w:t>
      </w:r>
      <w:bookmarkEnd w:id="6"/>
    </w:p>
    <w:p w:rsidR="00CE1E0B" w:rsidRPr="00CE1E0B" w:rsidRDefault="00154A6E" w:rsidP="00CE1E0B">
      <w:r>
        <w:t>Mô tả chung về hệ thống và một số khái niệm kỹ thuật được dùng trong hệ thống, để việc hiểu và sử dụng hệ thống được tốt hơn.</w:t>
      </w:r>
    </w:p>
    <w:p w:rsidR="00DE635A" w:rsidRDefault="00DE635A" w:rsidP="007C503A">
      <w:pPr>
        <w:pStyle w:val="Heading2"/>
        <w:tabs>
          <w:tab w:val="clear" w:pos="2277"/>
          <w:tab w:val="num" w:pos="567"/>
        </w:tabs>
        <w:ind w:left="567"/>
      </w:pPr>
      <w:bookmarkStart w:id="7" w:name="_Toc311194270"/>
      <w:r>
        <w:t>Vai trò và trách nhiệm</w:t>
      </w:r>
      <w:bookmarkEnd w:id="7"/>
    </w:p>
    <w:tbl>
      <w:tblPr>
        <w:tblW w:w="9090" w:type="dxa"/>
        <w:tblInd w:w="108" w:type="dxa"/>
        <w:tblBorders>
          <w:top w:val="dotted" w:sz="2" w:space="0" w:color="808080"/>
          <w:left w:val="dotted" w:sz="2" w:space="0" w:color="808080"/>
          <w:bottom w:val="dotted" w:sz="2" w:space="0" w:color="808080"/>
          <w:right w:val="dotted" w:sz="2" w:space="0" w:color="808080"/>
          <w:insideH w:val="dotted" w:sz="2" w:space="0" w:color="808080"/>
          <w:insideV w:val="dotted" w:sz="2" w:space="0" w:color="808080"/>
        </w:tblBorders>
        <w:tblLayout w:type="fixed"/>
        <w:tblLook w:val="0000"/>
      </w:tblPr>
      <w:tblGrid>
        <w:gridCol w:w="630"/>
        <w:gridCol w:w="3240"/>
        <w:gridCol w:w="5220"/>
      </w:tblGrid>
      <w:tr w:rsidR="003166E4" w:rsidRPr="007F3FEE" w:rsidTr="007F325A">
        <w:trPr>
          <w:tblHeader/>
        </w:trPr>
        <w:tc>
          <w:tcPr>
            <w:tcW w:w="630" w:type="dxa"/>
            <w:shd w:val="clear" w:color="auto" w:fill="C6D9F1"/>
          </w:tcPr>
          <w:p w:rsidR="003166E4" w:rsidRPr="00C45D38" w:rsidRDefault="003166E4" w:rsidP="007F325A">
            <w:pPr>
              <w:pStyle w:val="StyleBangheaderLeft006cm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STT</w:t>
            </w:r>
          </w:p>
        </w:tc>
        <w:tc>
          <w:tcPr>
            <w:tcW w:w="3240" w:type="dxa"/>
            <w:shd w:val="clear" w:color="auto" w:fill="C6D9F1"/>
          </w:tcPr>
          <w:p w:rsidR="003166E4" w:rsidRPr="00C45D38" w:rsidRDefault="003166E4" w:rsidP="007F325A">
            <w:pPr>
              <w:pStyle w:val="StyleBangheaderLeft006cm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Vai trò</w:t>
            </w:r>
          </w:p>
        </w:tc>
        <w:tc>
          <w:tcPr>
            <w:tcW w:w="5220" w:type="dxa"/>
            <w:shd w:val="clear" w:color="auto" w:fill="C6D9F1"/>
          </w:tcPr>
          <w:p w:rsidR="003166E4" w:rsidRPr="00C45D38" w:rsidRDefault="003166E4" w:rsidP="007F325A">
            <w:pPr>
              <w:pStyle w:val="StyleBangheaderLeft006cm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Trách nhiệm</w:t>
            </w:r>
          </w:p>
        </w:tc>
      </w:tr>
      <w:tr w:rsidR="003166E4" w:rsidTr="007F325A">
        <w:tc>
          <w:tcPr>
            <w:tcW w:w="630" w:type="dxa"/>
          </w:tcPr>
          <w:p w:rsidR="003166E4" w:rsidRPr="00C45D38" w:rsidRDefault="003166E4" w:rsidP="007F325A">
            <w:pPr>
              <w:pStyle w:val="StyleBangLeft006cm"/>
            </w:pPr>
          </w:p>
        </w:tc>
        <w:tc>
          <w:tcPr>
            <w:tcW w:w="3240" w:type="dxa"/>
          </w:tcPr>
          <w:p w:rsidR="003166E4" w:rsidRPr="00C45D38" w:rsidRDefault="003166E4" w:rsidP="007F325A">
            <w:pPr>
              <w:pStyle w:val="StyleBangLeft006cm"/>
            </w:pPr>
          </w:p>
        </w:tc>
        <w:tc>
          <w:tcPr>
            <w:tcW w:w="5220" w:type="dxa"/>
          </w:tcPr>
          <w:p w:rsidR="003166E4" w:rsidRPr="00C45D38" w:rsidRDefault="003166E4" w:rsidP="007F325A">
            <w:pPr>
              <w:pStyle w:val="StyleBangLeft006cm"/>
            </w:pPr>
          </w:p>
        </w:tc>
      </w:tr>
      <w:tr w:rsidR="003166E4" w:rsidTr="007F325A">
        <w:tc>
          <w:tcPr>
            <w:tcW w:w="630" w:type="dxa"/>
          </w:tcPr>
          <w:p w:rsidR="003166E4" w:rsidRDefault="003166E4" w:rsidP="007F325A">
            <w:pPr>
              <w:pStyle w:val="StyleBangLeft006cm"/>
            </w:pPr>
          </w:p>
        </w:tc>
        <w:tc>
          <w:tcPr>
            <w:tcW w:w="3240" w:type="dxa"/>
          </w:tcPr>
          <w:p w:rsidR="003166E4" w:rsidRDefault="003166E4" w:rsidP="007F325A">
            <w:pPr>
              <w:pStyle w:val="StyleBangLeft006cm"/>
            </w:pPr>
          </w:p>
        </w:tc>
        <w:tc>
          <w:tcPr>
            <w:tcW w:w="5220" w:type="dxa"/>
          </w:tcPr>
          <w:p w:rsidR="003166E4" w:rsidRDefault="003166E4" w:rsidP="007F325A">
            <w:pPr>
              <w:pStyle w:val="StyleBangLeft006cm"/>
            </w:pPr>
          </w:p>
        </w:tc>
      </w:tr>
    </w:tbl>
    <w:p w:rsidR="00DE635A" w:rsidRDefault="005E3E06" w:rsidP="007C503A">
      <w:pPr>
        <w:pStyle w:val="Heading2"/>
        <w:tabs>
          <w:tab w:val="clear" w:pos="2277"/>
          <w:tab w:val="num" w:pos="567"/>
        </w:tabs>
        <w:ind w:left="567"/>
      </w:pPr>
      <w:bookmarkStart w:id="8" w:name="_Toc311194271"/>
      <w:r>
        <w:t>Hướng dẫn chi tiết</w:t>
      </w:r>
      <w:bookmarkEnd w:id="8"/>
    </w:p>
    <w:p w:rsidR="00154A6E" w:rsidRDefault="00154A6E" w:rsidP="00154A6E">
      <w:r>
        <w:t>[Hướng dẫn cài đặt hệ thống, nếu không có tài liệu hướng dẫn cài đặt riêng]</w:t>
      </w:r>
    </w:p>
    <w:p w:rsidR="00154A6E" w:rsidRPr="006F63FF" w:rsidRDefault="00154A6E" w:rsidP="00154A6E">
      <w:r>
        <w:t>&lt;Giới thiệu các chức năng của hệ thống và các bước sử dụng.&gt;</w:t>
      </w:r>
    </w:p>
    <w:p w:rsidR="00154A6E" w:rsidRDefault="00154A6E" w:rsidP="00154A6E"/>
    <w:p w:rsidR="00154A6E" w:rsidRDefault="00154A6E" w:rsidP="00154A6E">
      <w:pPr>
        <w:pStyle w:val="Heading1"/>
      </w:pPr>
      <w:bookmarkStart w:id="9" w:name="_Toc311194272"/>
      <w:r>
        <w:lastRenderedPageBreak/>
        <w:t>PHỤ LỤC</w:t>
      </w:r>
      <w:bookmarkEnd w:id="9"/>
    </w:p>
    <w:p w:rsidR="00154A6E" w:rsidRDefault="00154A6E" w:rsidP="00154A6E">
      <w:r>
        <w:t>Liệt kê các tham khảo thích hợp như: các mã lỗi quy ước, bảng mã chức năng, FAQ (các câu hỏi thường gặp), hoặc hướng dẫn xử lý sự cố…</w:t>
      </w:r>
    </w:p>
    <w:p w:rsidR="00CD50C6" w:rsidRDefault="00CD50C6" w:rsidP="00D40439">
      <w:pPr>
        <w:ind w:left="0"/>
      </w:pPr>
    </w:p>
    <w:sectPr w:rsidR="00CD50C6" w:rsidSect="004E5FD8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25F" w:rsidRDefault="0069725F">
      <w:r>
        <w:separator/>
      </w:r>
    </w:p>
  </w:endnote>
  <w:endnote w:type="continuationSeparator" w:id="1">
    <w:p w:rsidR="0069725F" w:rsidRDefault="006972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ZapfDingbats"/>
    <w:charset w:val="02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A82" w:rsidRPr="00CC2345" w:rsidRDefault="00BA13D8" w:rsidP="00CC2345">
    <w:pPr>
      <w:pStyle w:val="Footer"/>
      <w:pBdr>
        <w:top w:val="single" w:sz="2" w:space="1" w:color="999999"/>
      </w:pBdr>
      <w:tabs>
        <w:tab w:val="clear" w:pos="8640"/>
        <w:tab w:val="right" w:pos="9000"/>
      </w:tabs>
      <w:ind w:left="0"/>
      <w:rPr>
        <w:color w:val="999999"/>
        <w:sz w:val="16"/>
        <w:szCs w:val="16"/>
      </w:rPr>
    </w:pPr>
    <w:r>
      <w:rPr>
        <w:rStyle w:val="PageNumber"/>
        <w:color w:val="999999"/>
        <w:sz w:val="16"/>
        <w:szCs w:val="16"/>
      </w:rPr>
      <w:t>43</w:t>
    </w:r>
    <w:r w:rsidR="00B452C2">
      <w:rPr>
        <w:rStyle w:val="PageNumber"/>
        <w:color w:val="999999"/>
        <w:sz w:val="16"/>
        <w:szCs w:val="16"/>
      </w:rPr>
      <w:t>-</w:t>
    </w:r>
    <w:r>
      <w:rPr>
        <w:rStyle w:val="PageNumber"/>
        <w:color w:val="999999"/>
        <w:sz w:val="16"/>
        <w:szCs w:val="16"/>
      </w:rPr>
      <w:t>BM/SO</w:t>
    </w:r>
    <w:r w:rsidR="00B452C2" w:rsidRPr="00B452C2">
      <w:rPr>
        <w:rStyle w:val="PageNumber"/>
        <w:color w:val="999999"/>
        <w:sz w:val="16"/>
        <w:szCs w:val="16"/>
      </w:rPr>
      <w:t>/CSOFT/ v</w:t>
    </w:r>
    <w:r w:rsidR="00B452C2">
      <w:rPr>
        <w:rStyle w:val="PageNumber"/>
        <w:color w:val="999999"/>
        <w:sz w:val="16"/>
        <w:szCs w:val="16"/>
      </w:rPr>
      <w:t>1</w:t>
    </w:r>
    <w:r>
      <w:rPr>
        <w:rStyle w:val="PageNumber"/>
        <w:color w:val="999999"/>
        <w:sz w:val="16"/>
        <w:szCs w:val="16"/>
      </w:rPr>
      <w:t>.0.0</w:t>
    </w:r>
    <w:r w:rsidR="00C16A82" w:rsidRPr="00CC2345">
      <w:rPr>
        <w:rStyle w:val="PageNumber"/>
        <w:color w:val="999999"/>
        <w:sz w:val="16"/>
        <w:szCs w:val="16"/>
      </w:rPr>
      <w:tab/>
    </w:r>
    <w:r w:rsidR="00B452C2">
      <w:rPr>
        <w:rStyle w:val="PageNumber"/>
        <w:color w:val="999999"/>
        <w:sz w:val="16"/>
        <w:szCs w:val="16"/>
      </w:rPr>
      <w:t>Tài liệu nội bộ</w:t>
    </w:r>
    <w:r w:rsidR="00C16A82" w:rsidRPr="00CC2345">
      <w:rPr>
        <w:rStyle w:val="PageNumber"/>
        <w:color w:val="999999"/>
        <w:sz w:val="16"/>
        <w:szCs w:val="16"/>
      </w:rPr>
      <w:tab/>
    </w:r>
    <w:r w:rsidR="00D05295" w:rsidRPr="007F3FEE">
      <w:rPr>
        <w:rStyle w:val="PageNumber"/>
        <w:sz w:val="16"/>
        <w:szCs w:val="16"/>
      </w:rPr>
      <w:fldChar w:fldCharType="begin"/>
    </w:r>
    <w:r w:rsidR="007F3FEE" w:rsidRPr="007F3FEE">
      <w:rPr>
        <w:rStyle w:val="PageNumber"/>
        <w:sz w:val="16"/>
        <w:szCs w:val="16"/>
      </w:rPr>
      <w:instrText xml:space="preserve"> PAGE </w:instrText>
    </w:r>
    <w:r w:rsidR="00D05295" w:rsidRPr="007F3FEE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3</w:t>
    </w:r>
    <w:r w:rsidR="00D05295" w:rsidRPr="007F3FEE">
      <w:rPr>
        <w:rStyle w:val="PageNumber"/>
        <w:sz w:val="16"/>
        <w:szCs w:val="16"/>
      </w:rPr>
      <w:fldChar w:fldCharType="end"/>
    </w:r>
    <w:r w:rsidR="007F3FEE" w:rsidRPr="007F3FEE">
      <w:rPr>
        <w:rStyle w:val="PageNumber"/>
        <w:sz w:val="16"/>
        <w:szCs w:val="16"/>
      </w:rPr>
      <w:t>/</w:t>
    </w:r>
    <w:r w:rsidR="00D05295" w:rsidRPr="007F3FEE">
      <w:rPr>
        <w:rStyle w:val="PageNumber"/>
        <w:sz w:val="16"/>
        <w:szCs w:val="16"/>
      </w:rPr>
      <w:fldChar w:fldCharType="begin"/>
    </w:r>
    <w:r w:rsidR="007F3FEE" w:rsidRPr="007F3FEE">
      <w:rPr>
        <w:rStyle w:val="PageNumber"/>
        <w:sz w:val="16"/>
        <w:szCs w:val="16"/>
      </w:rPr>
      <w:instrText xml:space="preserve"> NUMPAGES </w:instrText>
    </w:r>
    <w:r w:rsidR="00D05295" w:rsidRPr="007F3FEE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7</w:t>
    </w:r>
    <w:r w:rsidR="00D05295" w:rsidRPr="007F3FEE">
      <w:rPr>
        <w:rStyle w:val="PageNumber"/>
        <w:sz w:val="16"/>
        <w:szCs w:val="16"/>
      </w:rPr>
      <w:fldChar w:fldCharType="end"/>
    </w:r>
    <w:r w:rsidR="00C16A82" w:rsidRPr="007F3FEE">
      <w:rPr>
        <w:rStyle w:val="PageNumber"/>
        <w:color w:val="999999"/>
        <w:sz w:val="16"/>
        <w:szCs w:val="16"/>
      </w:rPr>
      <w:t>/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25F" w:rsidRDefault="0069725F">
      <w:r>
        <w:separator/>
      </w:r>
    </w:p>
  </w:footnote>
  <w:footnote w:type="continuationSeparator" w:id="1">
    <w:p w:rsidR="0069725F" w:rsidRDefault="006972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A82" w:rsidRPr="00CC2345" w:rsidRDefault="000D4B10" w:rsidP="00CC2345">
    <w:pPr>
      <w:pStyle w:val="Header"/>
      <w:pBdr>
        <w:bottom w:val="single" w:sz="2" w:space="1" w:color="999999"/>
      </w:pBdr>
      <w:tabs>
        <w:tab w:val="clear" w:pos="8640"/>
        <w:tab w:val="right" w:pos="9000"/>
      </w:tabs>
      <w:spacing w:line="240" w:lineRule="auto"/>
      <w:ind w:left="0"/>
      <w:rPr>
        <w:color w:val="999999"/>
        <w:sz w:val="16"/>
        <w:szCs w:val="16"/>
      </w:rPr>
    </w:pPr>
    <w:r>
      <w:rPr>
        <w:rFonts w:cs="Tahoma"/>
        <w:bCs/>
        <w:iCs/>
        <w:color w:val="999999"/>
        <w:sz w:val="16"/>
        <w:szCs w:val="16"/>
      </w:rPr>
      <w:t>&lt;</w:t>
    </w:r>
    <w:r w:rsidR="00BA13D8">
      <w:rPr>
        <w:rFonts w:cs="Tahoma"/>
        <w:bCs/>
        <w:iCs/>
        <w:color w:val="999999"/>
        <w:sz w:val="16"/>
        <w:szCs w:val="16"/>
      </w:rPr>
      <w:t>Mã dự án</w:t>
    </w:r>
    <w:r>
      <w:rPr>
        <w:rFonts w:cs="Tahoma"/>
        <w:bCs/>
        <w:iCs/>
        <w:color w:val="999999"/>
        <w:sz w:val="16"/>
        <w:szCs w:val="16"/>
      </w:rPr>
      <w:t xml:space="preserve">&gt;: </w:t>
    </w:r>
    <w:r w:rsidR="00575798">
      <w:rPr>
        <w:rFonts w:cs="Tahoma"/>
        <w:bCs/>
        <w:iCs/>
        <w:color w:val="999999"/>
        <w:sz w:val="16"/>
        <w:szCs w:val="16"/>
      </w:rPr>
      <w:t>Hướng dẫn</w:t>
    </w:r>
    <w:r>
      <w:rPr>
        <w:rFonts w:cs="Tahoma"/>
        <w:bCs/>
        <w:iCs/>
        <w:color w:val="999999"/>
        <w:sz w:val="16"/>
        <w:szCs w:val="16"/>
      </w:rPr>
      <w:t xml:space="preserve"> sử dụng</w:t>
    </w:r>
    <w:r w:rsidR="007741BD">
      <w:rPr>
        <w:rFonts w:cs="Tahoma"/>
        <w:bCs/>
        <w:iCs/>
        <w:color w:val="999999"/>
        <w:sz w:val="16"/>
        <w:szCs w:val="16"/>
      </w:rPr>
      <w:t xml:space="preserve"> </w:t>
    </w:r>
    <w:r w:rsidR="007741BD">
      <w:rPr>
        <w:rFonts w:cs="Tahoma"/>
        <w:bCs/>
        <w:iCs/>
        <w:color w:val="999999"/>
        <w:sz w:val="16"/>
        <w:szCs w:val="16"/>
      </w:rPr>
      <w:tab/>
    </w:r>
    <w:r w:rsidR="007741BD">
      <w:rPr>
        <w:rFonts w:cs="Tahoma"/>
        <w:bCs/>
        <w:iCs/>
        <w:color w:val="999999"/>
        <w:sz w:val="16"/>
        <w:szCs w:val="1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3in;height:3in" o:bullet="t"/>
    </w:pict>
  </w:numPicBullet>
  <w:numPicBullet w:numPicBulletId="1">
    <w:pict>
      <v:shape id="_x0000_i1051" type="#_x0000_t75" style="width:3in;height:3in" o:bullet="t"/>
    </w:pict>
  </w:numPicBullet>
  <w:numPicBullet w:numPicBulletId="2">
    <w:pict>
      <v:shape id="_x0000_i1052" type="#_x0000_t75" style="width:3in;height:3in" o:bullet="t"/>
    </w:pict>
  </w:numPicBullet>
  <w:numPicBullet w:numPicBulletId="3">
    <w:pict>
      <v:shape id="_x0000_i1053" type="#_x0000_t75" style="width:3in;height:3in" o:bullet="t"/>
    </w:pict>
  </w:numPicBullet>
  <w:numPicBullet w:numPicBulletId="4">
    <w:pict>
      <v:shape id="_x0000_i1054" type="#_x0000_t75" style="width:3in;height:3in" o:bullet="t"/>
    </w:pict>
  </w:numPicBullet>
  <w:numPicBullet w:numPicBulletId="5">
    <w:pict>
      <v:shape id="_x0000_i1055" type="#_x0000_t75" style="width:3in;height:3in" o:bullet="t"/>
    </w:pict>
  </w:numPicBullet>
  <w:numPicBullet w:numPicBulletId="6">
    <w:pict>
      <v:shape id="_x0000_i1056" type="#_x0000_t75" style="width:3in;height:3in" o:bullet="t"/>
    </w:pict>
  </w:numPicBullet>
  <w:numPicBullet w:numPicBulletId="7">
    <w:pict>
      <v:shape id="_x0000_i1057" type="#_x0000_t75" style="width:3in;height:3in" o:bullet="t"/>
    </w:pict>
  </w:numPicBullet>
  <w:numPicBullet w:numPicBulletId="8">
    <w:pict>
      <v:shape id="_x0000_i1058" type="#_x0000_t75" style="width:3in;height:3in" o:bullet="t"/>
    </w:pict>
  </w:numPicBullet>
  <w:numPicBullet w:numPicBulletId="9">
    <w:pict>
      <v:shape id="_x0000_i1059" type="#_x0000_t75" style="width:3in;height:3in" o:bullet="t"/>
    </w:pict>
  </w:numPicBullet>
  <w:numPicBullet w:numPicBulletId="10">
    <w:pict>
      <v:shape id="_x0000_i1060" type="#_x0000_t75" style="width:3in;height:3in" o:bullet="t"/>
    </w:pict>
  </w:numPicBullet>
  <w:numPicBullet w:numPicBulletId="11">
    <w:pict>
      <v:shape id="_x0000_i1061" type="#_x0000_t75" style="width:3in;height:3in" o:bullet="t"/>
    </w:pict>
  </w:numPicBullet>
  <w:abstractNum w:abstractNumId="0">
    <w:nsid w:val="1041325D"/>
    <w:multiLevelType w:val="multilevel"/>
    <w:tmpl w:val="40C2DC2C"/>
    <w:lvl w:ilvl="0">
      <w:start w:val="1"/>
      <w:numFmt w:val="decimal"/>
      <w:pStyle w:val="Heading1"/>
      <w:lvlText w:val="%1."/>
      <w:lvlJc w:val="left"/>
      <w:pPr>
        <w:tabs>
          <w:tab w:val="num" w:pos="2070"/>
        </w:tabs>
        <w:ind w:left="207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2277"/>
        </w:tabs>
        <w:ind w:left="2277" w:hanging="567"/>
      </w:pPr>
    </w:lvl>
    <w:lvl w:ilvl="2">
      <w:start w:val="1"/>
      <w:numFmt w:val="decimal"/>
      <w:pStyle w:val="StyleHeading3LatinArialComplexTahomaLatin9ptC"/>
      <w:lvlText w:val="%1.%2.%3."/>
      <w:lvlJc w:val="left"/>
      <w:pPr>
        <w:tabs>
          <w:tab w:val="num" w:pos="3924"/>
        </w:tabs>
        <w:ind w:left="3924" w:hanging="504"/>
      </w:pPr>
    </w:lvl>
    <w:lvl w:ilvl="3">
      <w:start w:val="1"/>
      <w:numFmt w:val="decimal"/>
      <w:lvlText w:val="%1.%2.%3.%4."/>
      <w:lvlJc w:val="left"/>
      <w:pPr>
        <w:tabs>
          <w:tab w:val="num" w:pos="3438"/>
        </w:tabs>
        <w:ind w:left="3438" w:hanging="648"/>
      </w:pPr>
    </w:lvl>
    <w:lvl w:ilvl="4">
      <w:start w:val="1"/>
      <w:numFmt w:val="decimal"/>
      <w:lvlText w:val="%1.%2.%3.%4.%5."/>
      <w:lvlJc w:val="left"/>
      <w:pPr>
        <w:tabs>
          <w:tab w:val="num" w:pos="3942"/>
        </w:tabs>
        <w:ind w:left="3942" w:hanging="792"/>
      </w:pPr>
    </w:lvl>
    <w:lvl w:ilvl="5">
      <w:start w:val="1"/>
      <w:numFmt w:val="decimal"/>
      <w:lvlText w:val="%1.%2.%3.%4.%5.%6."/>
      <w:lvlJc w:val="left"/>
      <w:pPr>
        <w:tabs>
          <w:tab w:val="num" w:pos="4446"/>
        </w:tabs>
        <w:ind w:left="444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950"/>
        </w:tabs>
        <w:ind w:left="495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54"/>
        </w:tabs>
        <w:ind w:left="545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030"/>
        </w:tabs>
        <w:ind w:left="6030" w:hanging="1440"/>
      </w:pPr>
    </w:lvl>
  </w:abstractNum>
  <w:abstractNum w:abstractNumId="1">
    <w:nsid w:val="10467175"/>
    <w:multiLevelType w:val="singleLevel"/>
    <w:tmpl w:val="6568E4E6"/>
    <w:lvl w:ilvl="0">
      <w:numFmt w:val="bullet"/>
      <w:pStyle w:val="Level2Textbullet"/>
      <w:lvlText w:val="-"/>
      <w:lvlJc w:val="left"/>
      <w:pPr>
        <w:tabs>
          <w:tab w:val="num" w:pos="792"/>
        </w:tabs>
        <w:ind w:left="792" w:hanging="360"/>
      </w:pPr>
      <w:rPr>
        <w:rFonts w:ascii="Times New Roman" w:hAnsi="Times New Roman" w:hint="default"/>
      </w:rPr>
    </w:lvl>
  </w:abstractNum>
  <w:abstractNum w:abstractNumId="2">
    <w:nsid w:val="13DF115B"/>
    <w:multiLevelType w:val="hybridMultilevel"/>
    <w:tmpl w:val="AAE8EFA0"/>
    <w:lvl w:ilvl="0" w:tplc="923A29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2D04668">
      <w:start w:val="1"/>
      <w:numFmt w:val="bullet"/>
      <w:pStyle w:val="StyledoclistArial10p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46F22EE"/>
    <w:multiLevelType w:val="multilevel"/>
    <w:tmpl w:val="F44EEF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Verdana" w:hAnsi="Verdana" w:hint="default"/>
        <w:b/>
        <w:i/>
        <w:color w:val="003300"/>
        <w:sz w:val="22"/>
      </w:rPr>
    </w:lvl>
    <w:lvl w:ilvl="2">
      <w:start w:val="1"/>
      <w:numFmt w:val="decimal"/>
      <w:lvlText w:val="%1.%2.%3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2F1D15A7"/>
    <w:multiLevelType w:val="hybridMultilevel"/>
    <w:tmpl w:val="03620792"/>
    <w:lvl w:ilvl="0" w:tplc="DC3C7C5A">
      <w:start w:val="6"/>
      <w:numFmt w:val="bullet"/>
      <w:lvlText w:val="-"/>
      <w:lvlJc w:val="left"/>
      <w:pPr>
        <w:tabs>
          <w:tab w:val="num" w:pos="907"/>
        </w:tabs>
        <w:ind w:left="907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5">
    <w:nsid w:val="44E83765"/>
    <w:multiLevelType w:val="multilevel"/>
    <w:tmpl w:val="1D4E89BA"/>
    <w:lvl w:ilvl="0">
      <w:start w:val="1"/>
      <w:numFmt w:val="bullet"/>
      <w:pStyle w:val="Heading1H1"/>
      <w:lvlText w:val=""/>
      <w:lvlJc w:val="left"/>
      <w:pPr>
        <w:tabs>
          <w:tab w:val="num" w:pos="3033"/>
        </w:tabs>
        <w:ind w:left="3013" w:hanging="340"/>
      </w:pPr>
      <w:rPr>
        <w:rFonts w:ascii="Monotype Sorts" w:hAnsi="Monotype Sorts" w:hint="default"/>
      </w:rPr>
    </w:lvl>
    <w:lvl w:ilvl="1">
      <w:start w:val="1"/>
      <w:numFmt w:val="bullet"/>
      <w:pStyle w:val="Heading2H2"/>
      <w:lvlText w:val=""/>
      <w:lvlJc w:val="left"/>
      <w:pPr>
        <w:tabs>
          <w:tab w:val="num" w:pos="1588"/>
        </w:tabs>
        <w:ind w:left="1588" w:hanging="420"/>
      </w:pPr>
      <w:rPr>
        <w:rFonts w:ascii="Monotype Sorts" w:hAnsi="Monotype Sorts" w:hint="default"/>
      </w:rPr>
    </w:lvl>
    <w:lvl w:ilvl="2" w:tentative="1">
      <w:start w:val="1"/>
      <w:numFmt w:val="bullet"/>
      <w:lvlText w:val=""/>
      <w:lvlJc w:val="left"/>
      <w:pPr>
        <w:tabs>
          <w:tab w:val="num" w:pos="2678"/>
        </w:tabs>
        <w:ind w:left="267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398"/>
        </w:tabs>
        <w:ind w:left="339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18"/>
        </w:tabs>
        <w:ind w:left="411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38"/>
        </w:tabs>
        <w:ind w:left="483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558"/>
        </w:tabs>
        <w:ind w:left="555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278"/>
        </w:tabs>
        <w:ind w:left="627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998"/>
        </w:tabs>
        <w:ind w:left="6998" w:hanging="360"/>
      </w:pPr>
      <w:rPr>
        <w:rFonts w:ascii="Wingdings" w:hAnsi="Wingdings" w:hint="default"/>
      </w:rPr>
    </w:lvl>
  </w:abstractNum>
  <w:abstractNum w:abstractNumId="6">
    <w:nsid w:val="4F9E2F71"/>
    <w:multiLevelType w:val="multilevel"/>
    <w:tmpl w:val="69FC6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9706D"/>
    <w:multiLevelType w:val="singleLevel"/>
    <w:tmpl w:val="D56E5CEA"/>
    <w:lvl w:ilvl="0">
      <w:start w:val="1"/>
      <w:numFmt w:val="decimal"/>
      <w:pStyle w:val="BodyTextInden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72CB2784"/>
    <w:multiLevelType w:val="hybridMultilevel"/>
    <w:tmpl w:val="2B1C5CB6"/>
    <w:lvl w:ilvl="0" w:tplc="3F5C1DE0">
      <w:start w:val="1"/>
      <w:numFmt w:val="bullet"/>
      <w:pStyle w:val="ListBullet"/>
      <w:lvlText w:val=""/>
      <w:lvlJc w:val="left"/>
      <w:pPr>
        <w:tabs>
          <w:tab w:val="num" w:pos="547"/>
        </w:tabs>
        <w:ind w:left="1539" w:hanging="283"/>
      </w:pPr>
      <w:rPr>
        <w:rFonts w:ascii="Symbol" w:hAnsi="Symbol" w:hint="default"/>
      </w:rPr>
    </w:lvl>
    <w:lvl w:ilvl="1" w:tplc="64185F0C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CB2CE138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A726E578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C4A69E16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27845344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E6A855BC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6838BA22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55643C8A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9">
    <w:nsid w:val="79242087"/>
    <w:multiLevelType w:val="hybridMultilevel"/>
    <w:tmpl w:val="04A0BFCE"/>
    <w:lvl w:ilvl="0" w:tplc="CF92CA74">
      <w:start w:val="1"/>
      <w:numFmt w:val="bullet"/>
      <w:pStyle w:val="NormalIndent"/>
      <w:lvlText w:val="-"/>
      <w:lvlJc w:val="left"/>
      <w:pPr>
        <w:tabs>
          <w:tab w:val="num" w:pos="720"/>
        </w:tabs>
        <w:ind w:left="720" w:hanging="360"/>
      </w:pPr>
      <w:rPr>
        <w:rFonts w:hAnsi="Tahoma" w:hint="default"/>
      </w:rPr>
    </w:lvl>
    <w:lvl w:ilvl="1" w:tplc="04090003">
      <w:start w:val="1"/>
      <w:numFmt w:val="bullet"/>
      <w:pStyle w:val="NormalIndent2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7"/>
    <w:lvlOverride w:ilvl="0">
      <w:startOverride w:val="1"/>
    </w:lvlOverride>
  </w:num>
  <w:num w:numId="6">
    <w:abstractNumId w:val="5"/>
  </w:num>
  <w:num w:numId="7">
    <w:abstractNumId w:val="4"/>
  </w:num>
  <w:num w:numId="8">
    <w:abstractNumId w:val="6"/>
  </w:num>
  <w:num w:numId="9">
    <w:abstractNumId w:val="0"/>
  </w:num>
  <w:num w:numId="10">
    <w:abstractNumId w:val="2"/>
  </w:num>
  <w:num w:numId="11">
    <w:abstractNumId w:val="0"/>
  </w:num>
  <w:num w:numId="12">
    <w:abstractNumId w:val="0"/>
  </w:num>
  <w:num w:numId="13">
    <w:abstractNumId w:val="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725F"/>
    <w:rsid w:val="000403A7"/>
    <w:rsid w:val="00051FC3"/>
    <w:rsid w:val="0005720A"/>
    <w:rsid w:val="00070A91"/>
    <w:rsid w:val="00070D9D"/>
    <w:rsid w:val="0007683B"/>
    <w:rsid w:val="000822D6"/>
    <w:rsid w:val="00084805"/>
    <w:rsid w:val="00086C81"/>
    <w:rsid w:val="0009251F"/>
    <w:rsid w:val="000B5304"/>
    <w:rsid w:val="000B53AC"/>
    <w:rsid w:val="000C229E"/>
    <w:rsid w:val="000D1D0A"/>
    <w:rsid w:val="000D3B4A"/>
    <w:rsid w:val="000D4B10"/>
    <w:rsid w:val="000F0F39"/>
    <w:rsid w:val="00132AB6"/>
    <w:rsid w:val="001528A7"/>
    <w:rsid w:val="00154A6E"/>
    <w:rsid w:val="00165A9F"/>
    <w:rsid w:val="001746C2"/>
    <w:rsid w:val="00176489"/>
    <w:rsid w:val="0017668C"/>
    <w:rsid w:val="00185F26"/>
    <w:rsid w:val="00191FBB"/>
    <w:rsid w:val="0019530D"/>
    <w:rsid w:val="001A6D69"/>
    <w:rsid w:val="001E029D"/>
    <w:rsid w:val="001F714E"/>
    <w:rsid w:val="002019FF"/>
    <w:rsid w:val="00224DD2"/>
    <w:rsid w:val="00234B78"/>
    <w:rsid w:val="00245BA6"/>
    <w:rsid w:val="00247D31"/>
    <w:rsid w:val="002539AA"/>
    <w:rsid w:val="00255F36"/>
    <w:rsid w:val="0026315A"/>
    <w:rsid w:val="00264A5D"/>
    <w:rsid w:val="002924BB"/>
    <w:rsid w:val="002925CA"/>
    <w:rsid w:val="00292F68"/>
    <w:rsid w:val="002A4F9A"/>
    <w:rsid w:val="002C4A9B"/>
    <w:rsid w:val="002E4B51"/>
    <w:rsid w:val="002E5EAC"/>
    <w:rsid w:val="002F1CED"/>
    <w:rsid w:val="0030591B"/>
    <w:rsid w:val="00312F3E"/>
    <w:rsid w:val="00314F1A"/>
    <w:rsid w:val="003166E4"/>
    <w:rsid w:val="00335DFA"/>
    <w:rsid w:val="0034617A"/>
    <w:rsid w:val="00351DCF"/>
    <w:rsid w:val="003844F8"/>
    <w:rsid w:val="00393983"/>
    <w:rsid w:val="0039713B"/>
    <w:rsid w:val="003C3294"/>
    <w:rsid w:val="00421ABC"/>
    <w:rsid w:val="0043081D"/>
    <w:rsid w:val="00451162"/>
    <w:rsid w:val="00467F18"/>
    <w:rsid w:val="00485503"/>
    <w:rsid w:val="004A051B"/>
    <w:rsid w:val="004B3DE5"/>
    <w:rsid w:val="004D1A62"/>
    <w:rsid w:val="004D5327"/>
    <w:rsid w:val="004E29E6"/>
    <w:rsid w:val="004E2D72"/>
    <w:rsid w:val="004E5FD8"/>
    <w:rsid w:val="004F51BD"/>
    <w:rsid w:val="005043BD"/>
    <w:rsid w:val="00504744"/>
    <w:rsid w:val="00506F71"/>
    <w:rsid w:val="00514B47"/>
    <w:rsid w:val="00522587"/>
    <w:rsid w:val="0052606A"/>
    <w:rsid w:val="00554020"/>
    <w:rsid w:val="00554F67"/>
    <w:rsid w:val="00562641"/>
    <w:rsid w:val="00575798"/>
    <w:rsid w:val="00576D9F"/>
    <w:rsid w:val="00591118"/>
    <w:rsid w:val="00597B0D"/>
    <w:rsid w:val="005A168F"/>
    <w:rsid w:val="005A6288"/>
    <w:rsid w:val="005A6EAB"/>
    <w:rsid w:val="005B0858"/>
    <w:rsid w:val="005B46DE"/>
    <w:rsid w:val="005B5644"/>
    <w:rsid w:val="005B64B9"/>
    <w:rsid w:val="005B7695"/>
    <w:rsid w:val="005E1436"/>
    <w:rsid w:val="005E37EA"/>
    <w:rsid w:val="005E3BAB"/>
    <w:rsid w:val="005E3E06"/>
    <w:rsid w:val="005F4C3F"/>
    <w:rsid w:val="006115A0"/>
    <w:rsid w:val="00622707"/>
    <w:rsid w:val="006256A8"/>
    <w:rsid w:val="00627067"/>
    <w:rsid w:val="00660362"/>
    <w:rsid w:val="00690D67"/>
    <w:rsid w:val="0069725F"/>
    <w:rsid w:val="006B6DDF"/>
    <w:rsid w:val="006C2824"/>
    <w:rsid w:val="006D2A93"/>
    <w:rsid w:val="006D43C9"/>
    <w:rsid w:val="007446B8"/>
    <w:rsid w:val="0076573A"/>
    <w:rsid w:val="007741BD"/>
    <w:rsid w:val="00775FB9"/>
    <w:rsid w:val="007937DD"/>
    <w:rsid w:val="00794864"/>
    <w:rsid w:val="007A232B"/>
    <w:rsid w:val="007C503A"/>
    <w:rsid w:val="007C70BC"/>
    <w:rsid w:val="007C7131"/>
    <w:rsid w:val="007D3000"/>
    <w:rsid w:val="007E5316"/>
    <w:rsid w:val="007E7017"/>
    <w:rsid w:val="007F325A"/>
    <w:rsid w:val="007F3FEE"/>
    <w:rsid w:val="00801553"/>
    <w:rsid w:val="0080471D"/>
    <w:rsid w:val="00807D77"/>
    <w:rsid w:val="00812548"/>
    <w:rsid w:val="008245E6"/>
    <w:rsid w:val="00825714"/>
    <w:rsid w:val="00825FBE"/>
    <w:rsid w:val="0083356A"/>
    <w:rsid w:val="008425C5"/>
    <w:rsid w:val="0084711F"/>
    <w:rsid w:val="008473A2"/>
    <w:rsid w:val="00853DF9"/>
    <w:rsid w:val="00860601"/>
    <w:rsid w:val="00872220"/>
    <w:rsid w:val="008E15CD"/>
    <w:rsid w:val="008E7848"/>
    <w:rsid w:val="008F0580"/>
    <w:rsid w:val="0091400C"/>
    <w:rsid w:val="00916732"/>
    <w:rsid w:val="009211C8"/>
    <w:rsid w:val="00956922"/>
    <w:rsid w:val="00961601"/>
    <w:rsid w:val="009667E9"/>
    <w:rsid w:val="0097618F"/>
    <w:rsid w:val="00985796"/>
    <w:rsid w:val="009922CB"/>
    <w:rsid w:val="00997EC0"/>
    <w:rsid w:val="009B5383"/>
    <w:rsid w:val="009C43DA"/>
    <w:rsid w:val="009E0745"/>
    <w:rsid w:val="00A02680"/>
    <w:rsid w:val="00A03A1F"/>
    <w:rsid w:val="00A25F91"/>
    <w:rsid w:val="00A31442"/>
    <w:rsid w:val="00A47C19"/>
    <w:rsid w:val="00A50D2A"/>
    <w:rsid w:val="00A56379"/>
    <w:rsid w:val="00A80C6E"/>
    <w:rsid w:val="00AB7DEB"/>
    <w:rsid w:val="00AC15AF"/>
    <w:rsid w:val="00AC2559"/>
    <w:rsid w:val="00AD107A"/>
    <w:rsid w:val="00AD5CD7"/>
    <w:rsid w:val="00AE2089"/>
    <w:rsid w:val="00AE4965"/>
    <w:rsid w:val="00AE6915"/>
    <w:rsid w:val="00AE6C4D"/>
    <w:rsid w:val="00B0476B"/>
    <w:rsid w:val="00B22FED"/>
    <w:rsid w:val="00B34E93"/>
    <w:rsid w:val="00B452C2"/>
    <w:rsid w:val="00B467E4"/>
    <w:rsid w:val="00B51AD9"/>
    <w:rsid w:val="00B72535"/>
    <w:rsid w:val="00B74C72"/>
    <w:rsid w:val="00B77FAF"/>
    <w:rsid w:val="00B83BDB"/>
    <w:rsid w:val="00B87124"/>
    <w:rsid w:val="00BA13D8"/>
    <w:rsid w:val="00BC4ABC"/>
    <w:rsid w:val="00C1140C"/>
    <w:rsid w:val="00C16A82"/>
    <w:rsid w:val="00C24077"/>
    <w:rsid w:val="00C31C61"/>
    <w:rsid w:val="00C322ED"/>
    <w:rsid w:val="00C45668"/>
    <w:rsid w:val="00C45D38"/>
    <w:rsid w:val="00C55019"/>
    <w:rsid w:val="00C63C4D"/>
    <w:rsid w:val="00C847C7"/>
    <w:rsid w:val="00CA6150"/>
    <w:rsid w:val="00CC2345"/>
    <w:rsid w:val="00CC7B54"/>
    <w:rsid w:val="00CD50C6"/>
    <w:rsid w:val="00CE1E0B"/>
    <w:rsid w:val="00D05295"/>
    <w:rsid w:val="00D13B2F"/>
    <w:rsid w:val="00D3740D"/>
    <w:rsid w:val="00D40439"/>
    <w:rsid w:val="00D42F85"/>
    <w:rsid w:val="00D445A8"/>
    <w:rsid w:val="00D765B1"/>
    <w:rsid w:val="00D77B7B"/>
    <w:rsid w:val="00D819EC"/>
    <w:rsid w:val="00DA3D68"/>
    <w:rsid w:val="00DD2434"/>
    <w:rsid w:val="00DE635A"/>
    <w:rsid w:val="00E3110F"/>
    <w:rsid w:val="00E422D2"/>
    <w:rsid w:val="00E423DD"/>
    <w:rsid w:val="00E5410E"/>
    <w:rsid w:val="00E668EE"/>
    <w:rsid w:val="00E8248D"/>
    <w:rsid w:val="00E91382"/>
    <w:rsid w:val="00EB6F4B"/>
    <w:rsid w:val="00ED02F3"/>
    <w:rsid w:val="00ED2CDC"/>
    <w:rsid w:val="00EE4616"/>
    <w:rsid w:val="00F0051D"/>
    <w:rsid w:val="00F07FC2"/>
    <w:rsid w:val="00F11006"/>
    <w:rsid w:val="00F21C87"/>
    <w:rsid w:val="00F30A99"/>
    <w:rsid w:val="00F57AC3"/>
    <w:rsid w:val="00F67E24"/>
    <w:rsid w:val="00F67F6F"/>
    <w:rsid w:val="00F716BF"/>
    <w:rsid w:val="00F83BF4"/>
    <w:rsid w:val="00F84739"/>
    <w:rsid w:val="00F96858"/>
    <w:rsid w:val="00FB0218"/>
    <w:rsid w:val="00FC3BD2"/>
    <w:rsid w:val="00FF1229"/>
    <w:rsid w:val="00FF2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5796"/>
    <w:pPr>
      <w:spacing w:before="120" w:line="360" w:lineRule="auto"/>
      <w:ind w:left="425"/>
    </w:pPr>
    <w:rPr>
      <w:rFonts w:ascii="Arial" w:hAnsi="Arial"/>
    </w:rPr>
  </w:style>
  <w:style w:type="paragraph" w:styleId="Heading1">
    <w:name w:val="heading 1"/>
    <w:aliases w:val="H1,H1 + Left,Before:  18 pt,After:  6 pt,Line spacing:  single + (C..."/>
    <w:basedOn w:val="Normal"/>
    <w:next w:val="Normal"/>
    <w:autoRedefine/>
    <w:qFormat/>
    <w:rsid w:val="004B3DE5"/>
    <w:pPr>
      <w:keepLines/>
      <w:pageBreakBefore/>
      <w:numPr>
        <w:numId w:val="9"/>
      </w:numPr>
      <w:tabs>
        <w:tab w:val="clear" w:pos="2070"/>
        <w:tab w:val="num" w:pos="426"/>
      </w:tabs>
      <w:spacing w:before="360" w:after="120" w:line="240" w:lineRule="auto"/>
      <w:ind w:left="426" w:hanging="426"/>
      <w:outlineLvl w:val="0"/>
    </w:pPr>
    <w:rPr>
      <w:b/>
      <w:bCs/>
      <w:caps/>
      <w:kern w:val="28"/>
      <w:sz w:val="24"/>
      <w:szCs w:val="24"/>
    </w:rPr>
  </w:style>
  <w:style w:type="paragraph" w:styleId="Heading2">
    <w:name w:val="heading 2"/>
    <w:aliases w:val="l2"/>
    <w:basedOn w:val="Normal"/>
    <w:next w:val="Normal"/>
    <w:autoRedefine/>
    <w:qFormat/>
    <w:rsid w:val="00D765B1"/>
    <w:pPr>
      <w:numPr>
        <w:ilvl w:val="1"/>
        <w:numId w:val="9"/>
      </w:numPr>
      <w:autoSpaceDE w:val="0"/>
      <w:autoSpaceDN w:val="0"/>
      <w:spacing w:before="480" w:after="240" w:line="240" w:lineRule="auto"/>
      <w:outlineLvl w:val="1"/>
    </w:pPr>
    <w:rPr>
      <w:b/>
      <w:bCs/>
      <w:i/>
      <w:iCs/>
      <w:kern w:val="28"/>
      <w:sz w:val="22"/>
    </w:rPr>
  </w:style>
  <w:style w:type="paragraph" w:styleId="Heading3">
    <w:name w:val="heading 3"/>
    <w:basedOn w:val="Normal"/>
    <w:next w:val="Normal"/>
    <w:autoRedefine/>
    <w:qFormat/>
    <w:rsid w:val="00A31442"/>
    <w:pPr>
      <w:keepNext/>
      <w:keepLines/>
      <w:spacing w:before="360" w:after="240" w:line="240" w:lineRule="auto"/>
      <w:ind w:left="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D42F85"/>
    <w:pPr>
      <w:keepNext/>
      <w:numPr>
        <w:ilvl w:val="3"/>
        <w:numId w:val="1"/>
      </w:numPr>
      <w:autoSpaceDE w:val="0"/>
      <w:autoSpaceDN w:val="0"/>
      <w:spacing w:line="240" w:lineRule="atLeast"/>
      <w:jc w:val="right"/>
      <w:outlineLvl w:val="3"/>
    </w:pPr>
    <w:rPr>
      <w:rFonts w:ascii=".VnTime" w:hAnsi=".VnTime"/>
      <w:b/>
      <w:bCs/>
      <w:i/>
      <w:iCs/>
      <w:noProof/>
      <w:sz w:val="22"/>
      <w:szCs w:val="22"/>
    </w:rPr>
  </w:style>
  <w:style w:type="paragraph" w:styleId="Heading5">
    <w:name w:val="heading 5"/>
    <w:basedOn w:val="Normal"/>
    <w:next w:val="Normal"/>
    <w:qFormat/>
    <w:rsid w:val="00D42F85"/>
    <w:pPr>
      <w:keepNext/>
      <w:numPr>
        <w:ilvl w:val="4"/>
        <w:numId w:val="1"/>
      </w:numPr>
      <w:tabs>
        <w:tab w:val="left" w:pos="720"/>
      </w:tabs>
      <w:autoSpaceDE w:val="0"/>
      <w:autoSpaceDN w:val="0"/>
      <w:spacing w:line="240" w:lineRule="atLeast"/>
      <w:jc w:val="both"/>
      <w:outlineLvl w:val="4"/>
    </w:pPr>
    <w:rPr>
      <w:rFonts w:ascii=".VnTime" w:hAnsi=".VnTime"/>
      <w:b/>
      <w:bCs/>
      <w:noProof/>
    </w:rPr>
  </w:style>
  <w:style w:type="paragraph" w:styleId="Heading6">
    <w:name w:val="heading 6"/>
    <w:basedOn w:val="Normal"/>
    <w:next w:val="Normal"/>
    <w:qFormat/>
    <w:rsid w:val="00D42F85"/>
    <w:pPr>
      <w:numPr>
        <w:ilvl w:val="5"/>
        <w:numId w:val="1"/>
      </w:numPr>
      <w:tabs>
        <w:tab w:val="left" w:pos="720"/>
      </w:tabs>
      <w:autoSpaceDE w:val="0"/>
      <w:autoSpaceDN w:val="0"/>
      <w:spacing w:before="240" w:after="60" w:line="240" w:lineRule="atLeast"/>
      <w:jc w:val="both"/>
      <w:outlineLvl w:val="5"/>
    </w:pPr>
    <w:rPr>
      <w:rFonts w:ascii=".VnTime" w:hAnsi=".VnTime"/>
      <w:i/>
      <w:iCs/>
      <w:noProof/>
      <w:sz w:val="22"/>
      <w:szCs w:val="22"/>
    </w:rPr>
  </w:style>
  <w:style w:type="paragraph" w:styleId="Heading7">
    <w:name w:val="heading 7"/>
    <w:basedOn w:val="Normal"/>
    <w:next w:val="Normal"/>
    <w:qFormat/>
    <w:rsid w:val="00D42F85"/>
    <w:pPr>
      <w:numPr>
        <w:ilvl w:val="6"/>
        <w:numId w:val="1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D42F85"/>
    <w:pPr>
      <w:numPr>
        <w:ilvl w:val="7"/>
        <w:numId w:val="1"/>
      </w:numPr>
      <w:tabs>
        <w:tab w:val="left" w:pos="720"/>
      </w:tabs>
      <w:autoSpaceDE w:val="0"/>
      <w:autoSpaceDN w:val="0"/>
      <w:spacing w:before="240" w:after="60" w:line="240" w:lineRule="atLeast"/>
      <w:jc w:val="both"/>
      <w:outlineLvl w:val="7"/>
    </w:pPr>
    <w:rPr>
      <w:rFonts w:cs="Arial"/>
      <w:i/>
      <w:iCs/>
      <w:noProof/>
    </w:rPr>
  </w:style>
  <w:style w:type="paragraph" w:styleId="Heading9">
    <w:name w:val="heading 9"/>
    <w:basedOn w:val="Normal"/>
    <w:next w:val="Normal"/>
    <w:qFormat/>
    <w:rsid w:val="00D42F85"/>
    <w:pPr>
      <w:numPr>
        <w:ilvl w:val="8"/>
        <w:numId w:val="1"/>
      </w:numPr>
      <w:autoSpaceDE w:val="0"/>
      <w:autoSpaceDN w:val="0"/>
      <w:jc w:val="center"/>
      <w:outlineLvl w:val="8"/>
    </w:pPr>
    <w:rPr>
      <w:rFonts w:ascii=".VnTimeH" w:hAnsi=".VnTimeH"/>
      <w:b/>
      <w:bCs/>
      <w:noProof/>
      <w:kern w:val="28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hapter Name"/>
    <w:basedOn w:val="Normal"/>
    <w:rsid w:val="00D42F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2F85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sid w:val="00D42F85"/>
    <w:rPr>
      <w:color w:val="0000FF"/>
      <w:u w:val="single"/>
    </w:rPr>
  </w:style>
  <w:style w:type="character" w:styleId="FollowedHyperlink">
    <w:name w:val="FollowedHyperlink"/>
    <w:rsid w:val="00D42F85"/>
    <w:rPr>
      <w:color w:val="800080"/>
      <w:u w:val="single"/>
    </w:rPr>
  </w:style>
  <w:style w:type="paragraph" w:styleId="Title">
    <w:name w:val="Title"/>
    <w:basedOn w:val="Normal"/>
    <w:qFormat/>
    <w:rsid w:val="00D42F85"/>
    <w:pPr>
      <w:jc w:val="center"/>
    </w:pPr>
    <w:rPr>
      <w:b/>
      <w:sz w:val="32"/>
    </w:rPr>
  </w:style>
  <w:style w:type="paragraph" w:customStyle="1" w:styleId="NormalTB">
    <w:name w:val="NormalTB"/>
    <w:autoRedefine/>
    <w:rsid w:val="00D42F85"/>
    <w:pPr>
      <w:spacing w:before="120" w:line="360" w:lineRule="auto"/>
      <w:ind w:left="1980" w:hanging="1433"/>
    </w:pPr>
    <w:rPr>
      <w:rFonts w:ascii="Tahoma" w:hAnsi="Tahoma" w:cs="Tahoma"/>
      <w:iCs/>
    </w:rPr>
  </w:style>
  <w:style w:type="paragraph" w:styleId="Subtitle">
    <w:name w:val="Subtitle"/>
    <w:basedOn w:val="Normal"/>
    <w:qFormat/>
    <w:rsid w:val="00D42F85"/>
    <w:rPr>
      <w:b/>
    </w:rPr>
  </w:style>
  <w:style w:type="paragraph" w:styleId="BodyTextIndent">
    <w:name w:val="Body Text Indent"/>
    <w:basedOn w:val="Normal"/>
    <w:rsid w:val="00D42F85"/>
    <w:pPr>
      <w:numPr>
        <w:numId w:val="5"/>
      </w:numPr>
      <w:tabs>
        <w:tab w:val="clear" w:pos="360"/>
        <w:tab w:val="num" w:pos="907"/>
      </w:tabs>
      <w:ind w:left="907"/>
      <w:jc w:val="both"/>
    </w:pPr>
    <w:rPr>
      <w:snapToGrid w:val="0"/>
      <w:lang w:val="en-GB"/>
    </w:rPr>
  </w:style>
  <w:style w:type="paragraph" w:customStyle="1" w:styleId="H2">
    <w:name w:val="H2"/>
    <w:basedOn w:val="Normal"/>
    <w:next w:val="Normal"/>
    <w:rsid w:val="00D42F85"/>
    <w:pPr>
      <w:keepNext/>
      <w:spacing w:before="100" w:after="100"/>
      <w:outlineLvl w:val="2"/>
    </w:pPr>
    <w:rPr>
      <w:b/>
      <w:snapToGrid w:val="0"/>
      <w:sz w:val="36"/>
    </w:rPr>
  </w:style>
  <w:style w:type="paragraph" w:customStyle="1" w:styleId="H3">
    <w:name w:val="H3"/>
    <w:basedOn w:val="Normal"/>
    <w:next w:val="Normal"/>
    <w:rsid w:val="00D42F85"/>
    <w:pPr>
      <w:keepNext/>
      <w:spacing w:before="100" w:after="100"/>
      <w:outlineLvl w:val="3"/>
    </w:pPr>
    <w:rPr>
      <w:b/>
      <w:snapToGrid w:val="0"/>
      <w:sz w:val="28"/>
    </w:rPr>
  </w:style>
  <w:style w:type="character" w:styleId="Strong">
    <w:name w:val="Strong"/>
    <w:qFormat/>
    <w:rsid w:val="00D42F85"/>
    <w:rPr>
      <w:b/>
    </w:rPr>
  </w:style>
  <w:style w:type="character" w:styleId="Emphasis">
    <w:name w:val="Emphasis"/>
    <w:qFormat/>
    <w:rsid w:val="00D42F85"/>
    <w:rPr>
      <w:i/>
    </w:rPr>
  </w:style>
  <w:style w:type="paragraph" w:customStyle="1" w:styleId="HeadingLv1">
    <w:name w:val="Heading Lv1"/>
    <w:basedOn w:val="Normal"/>
    <w:autoRedefine/>
    <w:rsid w:val="00F11006"/>
    <w:pPr>
      <w:autoSpaceDE w:val="0"/>
      <w:autoSpaceDN w:val="0"/>
      <w:spacing w:after="120" w:line="240" w:lineRule="atLeast"/>
      <w:ind w:left="-36"/>
      <w:jc w:val="right"/>
    </w:pPr>
    <w:rPr>
      <w:rFonts w:ascii="Verdana" w:hAnsi="Verdana"/>
      <w:b/>
      <w:noProof/>
      <w:color w:val="365F91"/>
      <w:szCs w:val="24"/>
    </w:rPr>
  </w:style>
  <w:style w:type="paragraph" w:customStyle="1" w:styleId="HeadingLv2">
    <w:name w:val="Heading Lv2"/>
    <w:basedOn w:val="HeadingLv1"/>
    <w:autoRedefine/>
    <w:rsid w:val="00D42F85"/>
    <w:rPr>
      <w:rFonts w:ascii="Tahoma" w:hAnsi="Tahoma" w:cs="Tahoma"/>
      <w:color w:val="003400"/>
    </w:rPr>
  </w:style>
  <w:style w:type="paragraph" w:customStyle="1" w:styleId="HeadingNotNumbered">
    <w:name w:val="Heading Not Numbered"/>
    <w:basedOn w:val="Heading1"/>
    <w:next w:val="BodyText"/>
    <w:autoRedefine/>
    <w:rsid w:val="00D42F85"/>
    <w:pPr>
      <w:spacing w:before="240" w:after="60" w:line="360" w:lineRule="auto"/>
      <w:outlineLvl w:val="9"/>
    </w:pPr>
    <w:rPr>
      <w:rFonts w:ascii="Verdana" w:hAnsi="Verdana" w:cs="Tahoma"/>
      <w:iCs/>
      <w:caps w:val="0"/>
      <w:spacing w:val="-10"/>
    </w:rPr>
  </w:style>
  <w:style w:type="paragraph" w:styleId="BodyText">
    <w:name w:val="Body Text"/>
    <w:basedOn w:val="Normal"/>
    <w:rsid w:val="00D42F85"/>
    <w:pPr>
      <w:spacing w:after="120"/>
    </w:pPr>
  </w:style>
  <w:style w:type="paragraph" w:customStyle="1" w:styleId="headingbang">
    <w:name w:val="heading bang"/>
    <w:basedOn w:val="HeadingLv1"/>
    <w:autoRedefine/>
    <w:rsid w:val="00D42F85"/>
    <w:pPr>
      <w:ind w:left="7"/>
    </w:pPr>
    <w:rPr>
      <w:rFonts w:ascii="Tahoma" w:hAnsi="Tahoma"/>
    </w:rPr>
  </w:style>
  <w:style w:type="paragraph" w:customStyle="1" w:styleId="bang">
    <w:name w:val="bang"/>
    <w:basedOn w:val="Normal"/>
    <w:autoRedefine/>
    <w:rsid w:val="00DD2434"/>
    <w:pPr>
      <w:ind w:left="-38"/>
    </w:pPr>
    <w:rPr>
      <w:rFonts w:cs="Tahoma"/>
      <w:sz w:val="18"/>
    </w:rPr>
  </w:style>
  <w:style w:type="paragraph" w:customStyle="1" w:styleId="Bang0">
    <w:name w:val="Bang"/>
    <w:basedOn w:val="Normal"/>
    <w:autoRedefine/>
    <w:rsid w:val="00D42F85"/>
    <w:pPr>
      <w:autoSpaceDE w:val="0"/>
      <w:autoSpaceDN w:val="0"/>
      <w:spacing w:before="80" w:after="80" w:line="240" w:lineRule="auto"/>
      <w:ind w:left="58"/>
    </w:pPr>
    <w:rPr>
      <w:rFonts w:cs="Tahoma"/>
      <w:noProof/>
      <w:sz w:val="18"/>
    </w:rPr>
  </w:style>
  <w:style w:type="paragraph" w:styleId="TOC1">
    <w:name w:val="toc 1"/>
    <w:basedOn w:val="Normal"/>
    <w:next w:val="Normal"/>
    <w:autoRedefine/>
    <w:uiPriority w:val="39"/>
    <w:rsid w:val="00D42F85"/>
    <w:pPr>
      <w:tabs>
        <w:tab w:val="left" w:pos="540"/>
        <w:tab w:val="right" w:leader="dot" w:pos="8630"/>
      </w:tabs>
      <w:spacing w:before="360" w:after="240" w:line="240" w:lineRule="auto"/>
      <w:ind w:left="0"/>
    </w:pPr>
    <w:rPr>
      <w:rFonts w:cs="Tahoma"/>
      <w:b/>
      <w:bCs/>
      <w:iCs/>
      <w:caps/>
      <w:noProof/>
      <w:kern w:val="28"/>
      <w:szCs w:val="24"/>
    </w:rPr>
  </w:style>
  <w:style w:type="paragraph" w:styleId="TOC2">
    <w:name w:val="toc 2"/>
    <w:basedOn w:val="Normal"/>
    <w:next w:val="Normal"/>
    <w:autoRedefine/>
    <w:uiPriority w:val="39"/>
    <w:rsid w:val="00D42F85"/>
    <w:pPr>
      <w:tabs>
        <w:tab w:val="left" w:pos="1000"/>
        <w:tab w:val="right" w:leader="dot" w:pos="8630"/>
      </w:tabs>
      <w:spacing w:line="240" w:lineRule="auto"/>
    </w:pPr>
    <w:rPr>
      <w:rFonts w:cs="Tahoma"/>
      <w:noProof/>
      <w:kern w:val="28"/>
      <w:szCs w:val="24"/>
    </w:rPr>
  </w:style>
  <w:style w:type="paragraph" w:styleId="TOC3">
    <w:name w:val="toc 3"/>
    <w:basedOn w:val="Normal"/>
    <w:next w:val="Normal"/>
    <w:autoRedefine/>
    <w:semiHidden/>
    <w:rsid w:val="00D42F85"/>
    <w:pPr>
      <w:ind w:left="400"/>
    </w:pPr>
    <w:rPr>
      <w:rFonts w:ascii="Times New Roman" w:hAnsi="Times New Roman"/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D42F85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42F85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42F85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42F85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42F85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42F85"/>
    <w:pPr>
      <w:ind w:left="1600"/>
    </w:pPr>
    <w:rPr>
      <w:rFonts w:ascii="Times New Roman" w:hAnsi="Times New Roman"/>
      <w:szCs w:val="21"/>
    </w:rPr>
  </w:style>
  <w:style w:type="character" w:styleId="PageNumber">
    <w:name w:val="page number"/>
    <w:basedOn w:val="DefaultParagraphFont"/>
    <w:rsid w:val="00D42F85"/>
  </w:style>
  <w:style w:type="paragraph" w:customStyle="1" w:styleId="NormalH">
    <w:name w:val="NormalH"/>
    <w:basedOn w:val="Normal"/>
    <w:rsid w:val="00D42F85"/>
  </w:style>
  <w:style w:type="paragraph" w:styleId="BodyTextIndent2">
    <w:name w:val="Body Text Indent 2"/>
    <w:basedOn w:val="Normal"/>
    <w:rsid w:val="00D42F85"/>
    <w:pPr>
      <w:ind w:left="1980" w:firstLine="7"/>
      <w:jc w:val="both"/>
    </w:pPr>
  </w:style>
  <w:style w:type="paragraph" w:customStyle="1" w:styleId="NormalIndent">
    <w:name w:val="NormalIndent"/>
    <w:basedOn w:val="Normal"/>
    <w:autoRedefine/>
    <w:rsid w:val="00D42F85"/>
    <w:pPr>
      <w:numPr>
        <w:numId w:val="2"/>
      </w:numPr>
      <w:tabs>
        <w:tab w:val="clear" w:pos="720"/>
        <w:tab w:val="num" w:pos="900"/>
      </w:tabs>
      <w:ind w:left="900"/>
      <w:jc w:val="both"/>
    </w:pPr>
  </w:style>
  <w:style w:type="paragraph" w:customStyle="1" w:styleId="NormalIndent2">
    <w:name w:val="NormalIndent2"/>
    <w:basedOn w:val="NormalIndent"/>
    <w:autoRedefine/>
    <w:rsid w:val="00D42F85"/>
    <w:pPr>
      <w:numPr>
        <w:ilvl w:val="1"/>
      </w:numPr>
    </w:pPr>
  </w:style>
  <w:style w:type="paragraph" w:styleId="ListBullet">
    <w:name w:val="List Bullet"/>
    <w:basedOn w:val="Normal"/>
    <w:autoRedefine/>
    <w:rsid w:val="00D42F85"/>
    <w:pPr>
      <w:numPr>
        <w:numId w:val="3"/>
      </w:numPr>
      <w:jc w:val="both"/>
    </w:pPr>
  </w:style>
  <w:style w:type="paragraph" w:customStyle="1" w:styleId="Level2Textbullet">
    <w:name w:val="Level 2 Text bullet"/>
    <w:basedOn w:val="Normal"/>
    <w:autoRedefine/>
    <w:rsid w:val="00D42F85"/>
    <w:pPr>
      <w:numPr>
        <w:numId w:val="4"/>
      </w:numPr>
    </w:pPr>
    <w:rPr>
      <w:rFonts w:cs="Tahoma"/>
      <w:lang w:val="en-GB"/>
    </w:rPr>
  </w:style>
  <w:style w:type="paragraph" w:customStyle="1" w:styleId="Bangheader">
    <w:name w:val="Bangheader"/>
    <w:basedOn w:val="Normal"/>
    <w:autoRedefine/>
    <w:rsid w:val="00D42F85"/>
    <w:pPr>
      <w:ind w:left="0"/>
      <w:jc w:val="center"/>
    </w:pPr>
    <w:rPr>
      <w:b/>
      <w:color w:val="800000"/>
      <w:sz w:val="18"/>
    </w:rPr>
  </w:style>
  <w:style w:type="paragraph" w:styleId="DocumentMap">
    <w:name w:val="Document Map"/>
    <w:basedOn w:val="Normal"/>
    <w:semiHidden/>
    <w:rsid w:val="00D42F85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semiHidden/>
    <w:rsid w:val="00D42F85"/>
    <w:rPr>
      <w:rFonts w:cs="Tahoma"/>
      <w:sz w:val="16"/>
      <w:szCs w:val="16"/>
    </w:rPr>
  </w:style>
  <w:style w:type="paragraph" w:styleId="NormalWeb">
    <w:name w:val="Normal (Web)"/>
    <w:basedOn w:val="Normal"/>
    <w:rsid w:val="00D42F85"/>
    <w:pPr>
      <w:spacing w:before="100" w:beforeAutospacing="1" w:after="100" w:afterAutospacing="1" w:line="240" w:lineRule="auto"/>
      <w:ind w:left="0"/>
    </w:pPr>
    <w:rPr>
      <w:rFonts w:ascii="Times New Roman" w:eastAsia="MS Mincho" w:hAnsi="Times New Roman"/>
      <w:sz w:val="24"/>
      <w:szCs w:val="24"/>
      <w:lang w:eastAsia="ja-JP"/>
    </w:rPr>
  </w:style>
  <w:style w:type="paragraph" w:customStyle="1" w:styleId="Heading1H1">
    <w:name w:val="Heading 1.H1"/>
    <w:basedOn w:val="Normal"/>
    <w:next w:val="Normal"/>
    <w:rsid w:val="00D42F85"/>
    <w:pPr>
      <w:keepNext/>
      <w:numPr>
        <w:numId w:val="6"/>
      </w:numPr>
      <w:spacing w:before="240" w:after="240"/>
      <w:ind w:left="360" w:hanging="360"/>
      <w:outlineLvl w:val="0"/>
    </w:pPr>
    <w:rPr>
      <w:b/>
      <w:bCs/>
      <w:caps/>
      <w:kern w:val="28"/>
      <w:sz w:val="24"/>
      <w:szCs w:val="24"/>
      <w:lang w:val="en-AU"/>
    </w:rPr>
  </w:style>
  <w:style w:type="paragraph" w:customStyle="1" w:styleId="Heading2H2">
    <w:name w:val="Heading 2.H2"/>
    <w:basedOn w:val="Normal"/>
    <w:next w:val="Normal"/>
    <w:rsid w:val="00D42F85"/>
    <w:pPr>
      <w:keepNext/>
      <w:numPr>
        <w:ilvl w:val="1"/>
        <w:numId w:val="6"/>
      </w:numPr>
      <w:spacing w:before="240" w:after="200"/>
      <w:ind w:left="360" w:hanging="360"/>
      <w:jc w:val="both"/>
      <w:outlineLvl w:val="1"/>
    </w:pPr>
    <w:rPr>
      <w:b/>
      <w:bCs/>
      <w:lang w:val="en-AU"/>
    </w:rPr>
  </w:style>
  <w:style w:type="paragraph" w:customStyle="1" w:styleId="Level3Text">
    <w:name w:val="Level 3 Text"/>
    <w:basedOn w:val="Normal"/>
    <w:rsid w:val="00D42F85"/>
    <w:pPr>
      <w:spacing w:before="0"/>
      <w:ind w:left="1168"/>
    </w:pPr>
    <w:rPr>
      <w:lang w:val="en-GB"/>
    </w:rPr>
  </w:style>
  <w:style w:type="paragraph" w:customStyle="1" w:styleId="Level2Text">
    <w:name w:val="Level 2 Text"/>
    <w:basedOn w:val="Normal"/>
    <w:rsid w:val="00D42F85"/>
    <w:pPr>
      <w:spacing w:before="0"/>
      <w:ind w:left="448"/>
    </w:pPr>
    <w:rPr>
      <w:rFonts w:ascii="Times New Roman" w:hAnsi="Times New Roman"/>
      <w:lang w:val="en-GB"/>
    </w:rPr>
  </w:style>
  <w:style w:type="paragraph" w:customStyle="1" w:styleId="Level1Text">
    <w:name w:val="Level 1 Text"/>
    <w:basedOn w:val="Normal"/>
    <w:rsid w:val="00D42F85"/>
    <w:pPr>
      <w:spacing w:before="0"/>
    </w:pPr>
    <w:rPr>
      <w:rFonts w:ascii="Times New Roman" w:hAnsi="Times New Roman"/>
      <w:lang w:val="en-GB"/>
    </w:rPr>
  </w:style>
  <w:style w:type="character" w:customStyle="1" w:styleId="Heading5Char">
    <w:name w:val="Heading 5 Char"/>
    <w:rsid w:val="00D42F85"/>
    <w:rPr>
      <w:rFonts w:ascii=".VnTime" w:hAnsi=".VnTime"/>
      <w:b/>
      <w:bCs/>
      <w:noProof/>
      <w:lang w:val="en-US" w:eastAsia="en-US" w:bidi="ar-SA"/>
    </w:rPr>
  </w:style>
  <w:style w:type="character" w:customStyle="1" w:styleId="mw-headline">
    <w:name w:val="mw-headline"/>
    <w:basedOn w:val="DefaultParagraphFont"/>
    <w:rsid w:val="002E5EAC"/>
  </w:style>
  <w:style w:type="character" w:customStyle="1" w:styleId="editsection">
    <w:name w:val="editsection"/>
    <w:basedOn w:val="DefaultParagraphFont"/>
    <w:rsid w:val="002E5EAC"/>
  </w:style>
  <w:style w:type="paragraph" w:customStyle="1" w:styleId="body">
    <w:name w:val="body"/>
    <w:basedOn w:val="Normal"/>
    <w:rsid w:val="00165A9F"/>
    <w:pPr>
      <w:spacing w:before="100" w:beforeAutospacing="1" w:after="100" w:afterAutospacing="1" w:line="240" w:lineRule="auto"/>
      <w:ind w:left="0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ctarticletitle1">
    <w:name w:val="ctarticletitle1"/>
    <w:rsid w:val="00E91382"/>
    <w:rPr>
      <w:rFonts w:ascii="Arial" w:hAnsi="Arial" w:cs="Arial" w:hint="default"/>
      <w:b/>
      <w:bCs/>
      <w:color w:val="330066"/>
      <w:sz w:val="34"/>
      <w:szCs w:val="34"/>
    </w:rPr>
  </w:style>
  <w:style w:type="character" w:customStyle="1" w:styleId="ctauthor1">
    <w:name w:val="ctauthor1"/>
    <w:rsid w:val="00E91382"/>
    <w:rPr>
      <w:b/>
      <w:bCs/>
      <w:i w:val="0"/>
      <w:iCs w:val="0"/>
    </w:rPr>
  </w:style>
  <w:style w:type="table" w:styleId="TableGrid">
    <w:name w:val="Table Grid"/>
    <w:basedOn w:val="TableNormal"/>
    <w:rsid w:val="00E91382"/>
    <w:pPr>
      <w:spacing w:before="120" w:line="360" w:lineRule="auto"/>
      <w:ind w:left="547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ackbody">
    <w:name w:val="blackbody"/>
    <w:basedOn w:val="DefaultParagraphFont"/>
    <w:rsid w:val="00B74C72"/>
  </w:style>
  <w:style w:type="character" w:customStyle="1" w:styleId="caption-before">
    <w:name w:val="caption-before"/>
    <w:basedOn w:val="DefaultParagraphFont"/>
    <w:rsid w:val="00B34E93"/>
  </w:style>
  <w:style w:type="paragraph" w:customStyle="1" w:styleId="StyleHeading3LatinArialComplexTahomaLatin9ptC">
    <w:name w:val="Style Heading 3 + (Latin) Arial (Complex) Tahoma (Latin) 9 pt (C..."/>
    <w:basedOn w:val="Heading3"/>
    <w:rsid w:val="00A31442"/>
    <w:pPr>
      <w:numPr>
        <w:ilvl w:val="2"/>
        <w:numId w:val="9"/>
      </w:numPr>
      <w:spacing w:before="240"/>
    </w:pPr>
    <w:rPr>
      <w:rFonts w:cs="Tahoma"/>
      <w:bCs/>
    </w:rPr>
  </w:style>
  <w:style w:type="paragraph" w:customStyle="1" w:styleId="doctext">
    <w:name w:val="doctext"/>
    <w:basedOn w:val="Normal"/>
    <w:rsid w:val="0019530D"/>
    <w:pPr>
      <w:spacing w:before="100" w:beforeAutospacing="1" w:after="100" w:afterAutospacing="1" w:line="240" w:lineRule="auto"/>
      <w:ind w:left="0"/>
    </w:pPr>
    <w:rPr>
      <w:rFonts w:ascii="Times New Roman" w:hAnsi="Times New Roman"/>
      <w:color w:val="000000"/>
      <w:sz w:val="21"/>
      <w:szCs w:val="21"/>
    </w:rPr>
  </w:style>
  <w:style w:type="paragraph" w:customStyle="1" w:styleId="doclist">
    <w:name w:val="doclist"/>
    <w:basedOn w:val="Normal"/>
    <w:rsid w:val="0019530D"/>
    <w:pPr>
      <w:spacing w:before="100" w:beforeAutospacing="1" w:after="100" w:afterAutospacing="1" w:line="240" w:lineRule="auto"/>
      <w:ind w:left="0"/>
    </w:pPr>
    <w:rPr>
      <w:rFonts w:ascii="Times New Roman" w:hAnsi="Times New Roman"/>
      <w:color w:val="000000"/>
      <w:sz w:val="21"/>
      <w:szCs w:val="21"/>
    </w:rPr>
  </w:style>
  <w:style w:type="character" w:customStyle="1" w:styleId="docemphasis1">
    <w:name w:val="docemphasis1"/>
    <w:rsid w:val="0019530D"/>
    <w:rPr>
      <w:i/>
      <w:iCs/>
    </w:rPr>
  </w:style>
  <w:style w:type="paragraph" w:customStyle="1" w:styleId="StyledoclistArial10pt">
    <w:name w:val="Style doclist + Arial 10 pt"/>
    <w:basedOn w:val="doclist"/>
    <w:autoRedefine/>
    <w:rsid w:val="007C70BC"/>
    <w:pPr>
      <w:numPr>
        <w:ilvl w:val="1"/>
        <w:numId w:val="10"/>
      </w:numPr>
      <w:spacing w:before="120" w:beforeAutospacing="0" w:after="0" w:afterAutospacing="0" w:line="360" w:lineRule="auto"/>
    </w:pPr>
    <w:rPr>
      <w:rFonts w:ascii="Arial" w:hAnsi="Arial"/>
      <w:sz w:val="20"/>
      <w:lang w:val="en-GB"/>
    </w:rPr>
  </w:style>
  <w:style w:type="paragraph" w:customStyle="1" w:styleId="Bangheader8pt">
    <w:name w:val="Bangheader + 8 pt"/>
    <w:aliases w:val="(Complex) Italic,Auto,Left,Before:  4 pt,After:  4 pt,..."/>
    <w:basedOn w:val="Bangheader"/>
    <w:rsid w:val="00ED02F3"/>
    <w:pPr>
      <w:autoSpaceDE w:val="0"/>
      <w:autoSpaceDN w:val="0"/>
      <w:spacing w:before="80" w:after="80" w:line="240" w:lineRule="auto"/>
      <w:jc w:val="left"/>
      <w:outlineLvl w:val="6"/>
    </w:pPr>
    <w:rPr>
      <w:rFonts w:eastAsia="MS Mincho" w:cs="Tahoma"/>
      <w:iCs/>
      <w:color w:val="auto"/>
      <w:sz w:val="16"/>
      <w:szCs w:val="16"/>
    </w:rPr>
  </w:style>
  <w:style w:type="paragraph" w:customStyle="1" w:styleId="StyleBangheaderLeft006cm">
    <w:name w:val="Style Bangheader + Left:  006 cm"/>
    <w:basedOn w:val="Bangheader"/>
    <w:autoRedefine/>
    <w:rsid w:val="000C229E"/>
    <w:pPr>
      <w:spacing w:before="80" w:after="80"/>
      <w:ind w:left="34"/>
    </w:pPr>
    <w:rPr>
      <w:b w:val="0"/>
      <w:bCs/>
      <w:color w:val="auto"/>
      <w:spacing w:val="-6"/>
      <w:szCs w:val="18"/>
      <w:lang w:val="en-GB"/>
    </w:rPr>
  </w:style>
  <w:style w:type="paragraph" w:customStyle="1" w:styleId="StyleBangLeft006cm">
    <w:name w:val="Style Bang + Left:  006 cm"/>
    <w:basedOn w:val="Bang0"/>
    <w:autoRedefine/>
    <w:rsid w:val="000C229E"/>
    <w:pPr>
      <w:autoSpaceDE/>
      <w:autoSpaceDN/>
      <w:spacing w:line="360" w:lineRule="auto"/>
      <w:ind w:left="0"/>
    </w:pPr>
    <w:rPr>
      <w:rFonts w:cs="Times New Roman"/>
      <w:iCs/>
      <w:noProof w:val="0"/>
      <w:spacing w:val="-6"/>
      <w:szCs w:val="1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64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5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27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54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1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0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13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35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6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34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89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2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5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6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74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16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0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42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45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3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46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07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61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93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1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72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27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2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39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97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49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7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25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06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225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03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2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70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2753">
                  <w:blockQuote w:val="1"/>
                  <w:marLeft w:val="5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397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373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16765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5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0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2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8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90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9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6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43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80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6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8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660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9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52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9185">
          <w:marLeft w:val="0"/>
          <w:marRight w:val="0"/>
          <w:marTop w:val="0"/>
          <w:marBottom w:val="0"/>
          <w:divBdr>
            <w:top w:val="single" w:sz="6" w:space="8" w:color="000000"/>
            <w:left w:val="single" w:sz="6" w:space="8" w:color="000000"/>
            <w:bottom w:val="single" w:sz="6" w:space="8" w:color="000000"/>
            <w:right w:val="single" w:sz="6" w:space="8" w:color="000000"/>
          </w:divBdr>
        </w:div>
      </w:divsChild>
    </w:div>
    <w:div w:id="16352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1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7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71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5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8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0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64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75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83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65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28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06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19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01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6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7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0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0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63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8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8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6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10561">
                  <w:marLeft w:val="167"/>
                  <w:marRight w:val="167"/>
                  <w:marTop w:val="167"/>
                  <w:marBottom w:val="1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8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1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0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t-in.com.vn/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Desktop\New%20Folder%20(3)\Software\03_Template\Template_User%20Manual_v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E241D927D9284181918D13A834E45C" ma:contentTypeVersion="2" ma:contentTypeDescription="Create a new document." ma:contentTypeScope="" ma:versionID="0341a9b2890412a8ee356dd09be35356">
  <xsd:schema xmlns:xsd="http://www.w3.org/2001/XMLSchema" xmlns:xs="http://www.w3.org/2001/XMLSchema" xmlns:p="http://schemas.microsoft.com/office/2006/metadata/properties" xmlns:ns2="12161f26-ffc9-475d-bf55-40927be5a264" targetNamespace="http://schemas.microsoft.com/office/2006/metadata/properties" ma:root="true" ma:fieldsID="cc6eb2e3fca3facdb0b67cf74709d31d" ns2:_="">
    <xsd:import namespace="12161f26-ffc9-475d-bf55-40927be5a2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61f26-ffc9-475d-bf55-40927be5a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97F33A-23D6-4B57-A306-D525C5FF98EF}"/>
</file>

<file path=customXml/itemProps2.xml><?xml version="1.0" encoding="utf-8"?>
<ds:datastoreItem xmlns:ds="http://schemas.openxmlformats.org/officeDocument/2006/customXml" ds:itemID="{33D7D2E9-B123-4DD3-8DB7-CA0C9FC28529}"/>
</file>

<file path=customXml/itemProps3.xml><?xml version="1.0" encoding="utf-8"?>
<ds:datastoreItem xmlns:ds="http://schemas.openxmlformats.org/officeDocument/2006/customXml" ds:itemID="{0DA3F83F-0A86-4A84-8B10-B3E1357D5A0C}"/>
</file>

<file path=docProps/app.xml><?xml version="1.0" encoding="utf-8"?>
<Properties xmlns="http://schemas.openxmlformats.org/officeDocument/2006/extended-properties" xmlns:vt="http://schemas.openxmlformats.org/officeDocument/2006/docPropsVTypes">
  <Template>Template_User Manual_v1.0.0.dotx</Template>
  <TotalTime>1</TotalTime>
  <Pages>7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CTIN</Company>
  <LinksUpToDate>false</LinksUpToDate>
  <CharactersWithSpaces>2370</CharactersWithSpaces>
  <SharedDoc>false</SharedDoc>
  <HLinks>
    <vt:vector size="66" baseType="variant">
      <vt:variant>
        <vt:i4>1769532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_Toc297200972</vt:lpwstr>
      </vt:variant>
      <vt:variant>
        <vt:i4>1769532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_Toc297200971</vt:lpwstr>
      </vt:variant>
      <vt:variant>
        <vt:i4>1769532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_Toc297200970</vt:lpwstr>
      </vt:variant>
      <vt:variant>
        <vt:i4>1703996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_Toc297200969</vt:lpwstr>
      </vt:variant>
      <vt:variant>
        <vt:i4>1703996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_Toc297200968</vt:lpwstr>
      </vt:variant>
      <vt:variant>
        <vt:i4>1703996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_Toc297200967</vt:lpwstr>
      </vt:variant>
      <vt:variant>
        <vt:i4>1703996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_Toc297200966</vt:lpwstr>
      </vt:variant>
      <vt:variant>
        <vt:i4>1703996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_Toc297200965</vt:lpwstr>
      </vt:variant>
      <vt:variant>
        <vt:i4>1703996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_Toc297200964</vt:lpwstr>
      </vt:variant>
      <vt:variant>
        <vt:i4>1703996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_Toc297200963</vt:lpwstr>
      </vt:variant>
      <vt:variant>
        <vt:i4>6029388</vt:i4>
      </vt:variant>
      <vt:variant>
        <vt:i4>0</vt:i4>
      </vt:variant>
      <vt:variant>
        <vt:i4>0</vt:i4>
      </vt:variant>
      <vt:variant>
        <vt:i4>5</vt:i4>
      </vt:variant>
      <vt:variant>
        <vt:lpwstr>http://www.ct-in.com.vn/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v 1/0/0</dc:subject>
  <dc:creator>company</dc:creator>
  <cp:lastModifiedBy>company</cp:lastModifiedBy>
  <cp:revision>1</cp:revision>
  <cp:lastPrinted>2011-06-17T08:40:00Z</cp:lastPrinted>
  <dcterms:created xsi:type="dcterms:W3CDTF">2012-06-04T10:20:00Z</dcterms:created>
  <dcterms:modified xsi:type="dcterms:W3CDTF">2012-06-04T10:21:00Z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0x01010061E241D927D9284181918D13A834E45C</vt:lpwstr>
  </property>
</Properties>
</file>